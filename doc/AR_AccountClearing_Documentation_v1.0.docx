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F2826" w14:textId="318FDDF5" w:rsidR="005C6D45" w:rsidRPr="003D316E" w:rsidRDefault="00066E22">
      <w:pPr>
        <w:pStyle w:val="Title"/>
        <w:rPr>
          <w:sz w:val="72"/>
          <w:szCs w:val="72"/>
        </w:rPr>
      </w:pPr>
      <w:r>
        <w:rPr>
          <w:sz w:val="72"/>
          <w:szCs w:val="72"/>
        </w:rPr>
        <w:t>AR Account Clearing</w:t>
      </w:r>
    </w:p>
    <w:p w14:paraId="76142121" w14:textId="44D01065" w:rsidR="005C6D45" w:rsidRPr="003D316E" w:rsidRDefault="00870CB6">
      <w:pPr>
        <w:pStyle w:val="Subtitle"/>
      </w:pPr>
      <w:bookmarkStart w:id="0" w:name="_Hlk487785372"/>
      <w:bookmarkEnd w:id="0"/>
      <w:r w:rsidRPr="003D316E">
        <w:t>C</w:t>
      </w:r>
      <w:r w:rsidR="00066E22">
        <w:t>loud application</w:t>
      </w:r>
    </w:p>
    <w:p w14:paraId="4BD93D9B" w14:textId="681D53B3" w:rsidR="008756E0" w:rsidRPr="003D316E" w:rsidRDefault="008756E0" w:rsidP="00F8608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5389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76F3F2" w14:textId="2503B06C" w:rsidR="008756E0" w:rsidRPr="003D316E" w:rsidRDefault="00444F28">
          <w:pPr>
            <w:pStyle w:val="TOCHeading"/>
          </w:pPr>
          <w:r w:rsidRPr="003D316E">
            <w:t>Content</w:t>
          </w:r>
        </w:p>
        <w:p w14:paraId="4C57C859" w14:textId="508A0588" w:rsidR="005A3E0A" w:rsidRDefault="008756E0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r w:rsidRPr="003D316E">
            <w:rPr>
              <w:noProof w:val="0"/>
            </w:rPr>
            <w:fldChar w:fldCharType="begin"/>
          </w:r>
          <w:r w:rsidRPr="003D316E">
            <w:rPr>
              <w:noProof w:val="0"/>
            </w:rPr>
            <w:instrText xml:space="preserve"> TOC \o "1-3" \h \z \u </w:instrText>
          </w:r>
          <w:r w:rsidRPr="003D316E">
            <w:rPr>
              <w:noProof w:val="0"/>
            </w:rPr>
            <w:fldChar w:fldCharType="separate"/>
          </w:r>
          <w:hyperlink w:anchor="_Toc39928465" w:history="1">
            <w:r w:rsidR="005A3E0A" w:rsidRPr="00504C77">
              <w:rPr>
                <w:rStyle w:val="Hyperlink"/>
              </w:rPr>
              <w:t>Overview</w:t>
            </w:r>
            <w:r w:rsidR="005A3E0A">
              <w:rPr>
                <w:webHidden/>
              </w:rPr>
              <w:tab/>
            </w:r>
            <w:r w:rsidR="005A3E0A">
              <w:rPr>
                <w:webHidden/>
              </w:rPr>
              <w:fldChar w:fldCharType="begin"/>
            </w:r>
            <w:r w:rsidR="005A3E0A">
              <w:rPr>
                <w:webHidden/>
              </w:rPr>
              <w:instrText xml:space="preserve"> PAGEREF _Toc39928465 \h </w:instrText>
            </w:r>
            <w:r w:rsidR="005A3E0A">
              <w:rPr>
                <w:webHidden/>
              </w:rPr>
            </w:r>
            <w:r w:rsidR="005A3E0A">
              <w:rPr>
                <w:webHidden/>
              </w:rPr>
              <w:fldChar w:fldCharType="separate"/>
            </w:r>
            <w:r w:rsidR="005A3E0A">
              <w:rPr>
                <w:webHidden/>
              </w:rPr>
              <w:t>2</w:t>
            </w:r>
            <w:r w:rsidR="005A3E0A">
              <w:rPr>
                <w:webHidden/>
              </w:rPr>
              <w:fldChar w:fldCharType="end"/>
            </w:r>
          </w:hyperlink>
        </w:p>
        <w:p w14:paraId="5EADD1E0" w14:textId="5050120E" w:rsidR="005A3E0A" w:rsidRDefault="00917BE1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hyperlink w:anchor="_Toc39928466" w:history="1">
            <w:r w:rsidR="005A3E0A" w:rsidRPr="00504C77">
              <w:rPr>
                <w:rStyle w:val="Hyperlink"/>
              </w:rPr>
              <w:t>Requirements</w:t>
            </w:r>
            <w:r w:rsidR="005A3E0A">
              <w:rPr>
                <w:webHidden/>
              </w:rPr>
              <w:tab/>
            </w:r>
            <w:r w:rsidR="005A3E0A">
              <w:rPr>
                <w:webHidden/>
              </w:rPr>
              <w:fldChar w:fldCharType="begin"/>
            </w:r>
            <w:r w:rsidR="005A3E0A">
              <w:rPr>
                <w:webHidden/>
              </w:rPr>
              <w:instrText xml:space="preserve"> PAGEREF _Toc39928466 \h </w:instrText>
            </w:r>
            <w:r w:rsidR="005A3E0A">
              <w:rPr>
                <w:webHidden/>
              </w:rPr>
            </w:r>
            <w:r w:rsidR="005A3E0A">
              <w:rPr>
                <w:webHidden/>
              </w:rPr>
              <w:fldChar w:fldCharType="separate"/>
            </w:r>
            <w:r w:rsidR="005A3E0A">
              <w:rPr>
                <w:webHidden/>
              </w:rPr>
              <w:t>2</w:t>
            </w:r>
            <w:r w:rsidR="005A3E0A">
              <w:rPr>
                <w:webHidden/>
              </w:rPr>
              <w:fldChar w:fldCharType="end"/>
            </w:r>
          </w:hyperlink>
        </w:p>
        <w:p w14:paraId="4D596C85" w14:textId="33E04DF2" w:rsidR="005A3E0A" w:rsidRDefault="00917BE1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hyperlink w:anchor="_Toc39928467" w:history="1">
            <w:r w:rsidR="005A3E0A" w:rsidRPr="00504C77">
              <w:rPr>
                <w:rStyle w:val="Hyperlink"/>
              </w:rPr>
              <w:t>Loading biaPostgreSQL in project</w:t>
            </w:r>
            <w:r w:rsidR="005A3E0A">
              <w:rPr>
                <w:webHidden/>
              </w:rPr>
              <w:tab/>
            </w:r>
            <w:r w:rsidR="005A3E0A">
              <w:rPr>
                <w:webHidden/>
              </w:rPr>
              <w:fldChar w:fldCharType="begin"/>
            </w:r>
            <w:r w:rsidR="005A3E0A">
              <w:rPr>
                <w:webHidden/>
              </w:rPr>
              <w:instrText xml:space="preserve"> PAGEREF _Toc39928467 \h </w:instrText>
            </w:r>
            <w:r w:rsidR="005A3E0A">
              <w:rPr>
                <w:webHidden/>
              </w:rPr>
            </w:r>
            <w:r w:rsidR="005A3E0A">
              <w:rPr>
                <w:webHidden/>
              </w:rPr>
              <w:fldChar w:fldCharType="separate"/>
            </w:r>
            <w:r w:rsidR="005A3E0A">
              <w:rPr>
                <w:webHidden/>
              </w:rPr>
              <w:t>3</w:t>
            </w:r>
            <w:r w:rsidR="005A3E0A">
              <w:rPr>
                <w:webHidden/>
              </w:rPr>
              <w:fldChar w:fldCharType="end"/>
            </w:r>
          </w:hyperlink>
        </w:p>
        <w:p w14:paraId="7AA5049A" w14:textId="6E7CD6C8" w:rsidR="005A3E0A" w:rsidRDefault="00917BE1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hyperlink w:anchor="_Toc39928468" w:history="1">
            <w:r w:rsidR="005A3E0A" w:rsidRPr="00504C77">
              <w:rPr>
                <w:rStyle w:val="Hyperlink"/>
              </w:rPr>
              <w:t>Creating configuration file</w:t>
            </w:r>
            <w:r w:rsidR="005A3E0A">
              <w:rPr>
                <w:webHidden/>
              </w:rPr>
              <w:tab/>
            </w:r>
            <w:r w:rsidR="005A3E0A">
              <w:rPr>
                <w:webHidden/>
              </w:rPr>
              <w:fldChar w:fldCharType="begin"/>
            </w:r>
            <w:r w:rsidR="005A3E0A">
              <w:rPr>
                <w:webHidden/>
              </w:rPr>
              <w:instrText xml:space="preserve"> PAGEREF _Toc39928468 \h </w:instrText>
            </w:r>
            <w:r w:rsidR="005A3E0A">
              <w:rPr>
                <w:webHidden/>
              </w:rPr>
            </w:r>
            <w:r w:rsidR="005A3E0A">
              <w:rPr>
                <w:webHidden/>
              </w:rPr>
              <w:fldChar w:fldCharType="separate"/>
            </w:r>
            <w:r w:rsidR="005A3E0A">
              <w:rPr>
                <w:webHidden/>
              </w:rPr>
              <w:t>3</w:t>
            </w:r>
            <w:r w:rsidR="005A3E0A">
              <w:rPr>
                <w:webHidden/>
              </w:rPr>
              <w:fldChar w:fldCharType="end"/>
            </w:r>
          </w:hyperlink>
        </w:p>
        <w:p w14:paraId="27AE836E" w14:textId="53344F18" w:rsidR="005A3E0A" w:rsidRDefault="00917BE1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hyperlink w:anchor="_Toc39928469" w:history="1">
            <w:r w:rsidR="005A3E0A" w:rsidRPr="00504C77">
              <w:rPr>
                <w:rStyle w:val="Hyperlink"/>
              </w:rPr>
              <w:t>biaPostgreSQL TestConnection</w:t>
            </w:r>
            <w:r w:rsidR="005A3E0A">
              <w:rPr>
                <w:webHidden/>
              </w:rPr>
              <w:tab/>
            </w:r>
            <w:r w:rsidR="005A3E0A">
              <w:rPr>
                <w:webHidden/>
              </w:rPr>
              <w:fldChar w:fldCharType="begin"/>
            </w:r>
            <w:r w:rsidR="005A3E0A">
              <w:rPr>
                <w:webHidden/>
              </w:rPr>
              <w:instrText xml:space="preserve"> PAGEREF _Toc39928469 \h </w:instrText>
            </w:r>
            <w:r w:rsidR="005A3E0A">
              <w:rPr>
                <w:webHidden/>
              </w:rPr>
            </w:r>
            <w:r w:rsidR="005A3E0A">
              <w:rPr>
                <w:webHidden/>
              </w:rPr>
              <w:fldChar w:fldCharType="separate"/>
            </w:r>
            <w:r w:rsidR="005A3E0A">
              <w:rPr>
                <w:webHidden/>
              </w:rPr>
              <w:t>4</w:t>
            </w:r>
            <w:r w:rsidR="005A3E0A">
              <w:rPr>
                <w:webHidden/>
              </w:rPr>
              <w:fldChar w:fldCharType="end"/>
            </w:r>
          </w:hyperlink>
        </w:p>
        <w:p w14:paraId="6CF4D39F" w14:textId="236F8DA9" w:rsidR="005A3E0A" w:rsidRDefault="00917BE1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hyperlink w:anchor="_Toc39928470" w:history="1">
            <w:r w:rsidR="005A3E0A" w:rsidRPr="00504C77">
              <w:rPr>
                <w:rStyle w:val="Hyperlink"/>
              </w:rPr>
              <w:t>biaPostgreSQL GetConnCursor</w:t>
            </w:r>
            <w:r w:rsidR="005A3E0A">
              <w:rPr>
                <w:webHidden/>
              </w:rPr>
              <w:tab/>
            </w:r>
            <w:r w:rsidR="005A3E0A">
              <w:rPr>
                <w:webHidden/>
              </w:rPr>
              <w:fldChar w:fldCharType="begin"/>
            </w:r>
            <w:r w:rsidR="005A3E0A">
              <w:rPr>
                <w:webHidden/>
              </w:rPr>
              <w:instrText xml:space="preserve"> PAGEREF _Toc39928470 \h </w:instrText>
            </w:r>
            <w:r w:rsidR="005A3E0A">
              <w:rPr>
                <w:webHidden/>
              </w:rPr>
            </w:r>
            <w:r w:rsidR="005A3E0A">
              <w:rPr>
                <w:webHidden/>
              </w:rPr>
              <w:fldChar w:fldCharType="separate"/>
            </w:r>
            <w:r w:rsidR="005A3E0A">
              <w:rPr>
                <w:webHidden/>
              </w:rPr>
              <w:t>5</w:t>
            </w:r>
            <w:r w:rsidR="005A3E0A">
              <w:rPr>
                <w:webHidden/>
              </w:rPr>
              <w:fldChar w:fldCharType="end"/>
            </w:r>
          </w:hyperlink>
        </w:p>
        <w:p w14:paraId="0767719A" w14:textId="5E2E1E18" w:rsidR="005A3E0A" w:rsidRDefault="00917BE1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hyperlink w:anchor="_Toc39928471" w:history="1">
            <w:r w:rsidR="005A3E0A" w:rsidRPr="00504C77">
              <w:rPr>
                <w:rStyle w:val="Hyperlink"/>
              </w:rPr>
              <w:t>biaPostgreSQL dbSelect</w:t>
            </w:r>
            <w:r w:rsidR="005A3E0A">
              <w:rPr>
                <w:webHidden/>
              </w:rPr>
              <w:tab/>
            </w:r>
            <w:r w:rsidR="005A3E0A">
              <w:rPr>
                <w:webHidden/>
              </w:rPr>
              <w:fldChar w:fldCharType="begin"/>
            </w:r>
            <w:r w:rsidR="005A3E0A">
              <w:rPr>
                <w:webHidden/>
              </w:rPr>
              <w:instrText xml:space="preserve"> PAGEREF _Toc39928471 \h </w:instrText>
            </w:r>
            <w:r w:rsidR="005A3E0A">
              <w:rPr>
                <w:webHidden/>
              </w:rPr>
            </w:r>
            <w:r w:rsidR="005A3E0A">
              <w:rPr>
                <w:webHidden/>
              </w:rPr>
              <w:fldChar w:fldCharType="separate"/>
            </w:r>
            <w:r w:rsidR="005A3E0A">
              <w:rPr>
                <w:webHidden/>
              </w:rPr>
              <w:t>6</w:t>
            </w:r>
            <w:r w:rsidR="005A3E0A">
              <w:rPr>
                <w:webHidden/>
              </w:rPr>
              <w:fldChar w:fldCharType="end"/>
            </w:r>
          </w:hyperlink>
        </w:p>
        <w:p w14:paraId="267DD7B8" w14:textId="0D3B8E23" w:rsidR="005A3E0A" w:rsidRDefault="00917BE1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hyperlink w:anchor="_Toc39928472" w:history="1">
            <w:r w:rsidR="005A3E0A" w:rsidRPr="00504C77">
              <w:rPr>
                <w:rStyle w:val="Hyperlink"/>
              </w:rPr>
              <w:t>biaPostgreSQL - reading SELECT output</w:t>
            </w:r>
            <w:r w:rsidR="005A3E0A">
              <w:rPr>
                <w:webHidden/>
              </w:rPr>
              <w:tab/>
            </w:r>
            <w:r w:rsidR="005A3E0A">
              <w:rPr>
                <w:webHidden/>
              </w:rPr>
              <w:fldChar w:fldCharType="begin"/>
            </w:r>
            <w:r w:rsidR="005A3E0A">
              <w:rPr>
                <w:webHidden/>
              </w:rPr>
              <w:instrText xml:space="preserve"> PAGEREF _Toc39928472 \h </w:instrText>
            </w:r>
            <w:r w:rsidR="005A3E0A">
              <w:rPr>
                <w:webHidden/>
              </w:rPr>
            </w:r>
            <w:r w:rsidR="005A3E0A">
              <w:rPr>
                <w:webHidden/>
              </w:rPr>
              <w:fldChar w:fldCharType="separate"/>
            </w:r>
            <w:r w:rsidR="005A3E0A">
              <w:rPr>
                <w:webHidden/>
              </w:rPr>
              <w:t>7</w:t>
            </w:r>
            <w:r w:rsidR="005A3E0A">
              <w:rPr>
                <w:webHidden/>
              </w:rPr>
              <w:fldChar w:fldCharType="end"/>
            </w:r>
          </w:hyperlink>
        </w:p>
        <w:p w14:paraId="44C97F37" w14:textId="758A7740" w:rsidR="005A3E0A" w:rsidRDefault="00917BE1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hyperlink w:anchor="_Toc39928473" w:history="1">
            <w:r w:rsidR="005A3E0A" w:rsidRPr="00504C77">
              <w:rPr>
                <w:rStyle w:val="Hyperlink"/>
              </w:rPr>
              <w:t>biaPostgreSQL dbExecute</w:t>
            </w:r>
            <w:r w:rsidR="005A3E0A">
              <w:rPr>
                <w:webHidden/>
              </w:rPr>
              <w:tab/>
            </w:r>
            <w:r w:rsidR="005A3E0A">
              <w:rPr>
                <w:webHidden/>
              </w:rPr>
              <w:fldChar w:fldCharType="begin"/>
            </w:r>
            <w:r w:rsidR="005A3E0A">
              <w:rPr>
                <w:webHidden/>
              </w:rPr>
              <w:instrText xml:space="preserve"> PAGEREF _Toc39928473 \h </w:instrText>
            </w:r>
            <w:r w:rsidR="005A3E0A">
              <w:rPr>
                <w:webHidden/>
              </w:rPr>
            </w:r>
            <w:r w:rsidR="005A3E0A">
              <w:rPr>
                <w:webHidden/>
              </w:rPr>
              <w:fldChar w:fldCharType="separate"/>
            </w:r>
            <w:r w:rsidR="005A3E0A">
              <w:rPr>
                <w:webHidden/>
              </w:rPr>
              <w:t>8</w:t>
            </w:r>
            <w:r w:rsidR="005A3E0A">
              <w:rPr>
                <w:webHidden/>
              </w:rPr>
              <w:fldChar w:fldCharType="end"/>
            </w:r>
          </w:hyperlink>
        </w:p>
        <w:p w14:paraId="012244DD" w14:textId="7CADA9EF" w:rsidR="005A3E0A" w:rsidRDefault="00917BE1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hyperlink w:anchor="_Toc39928474" w:history="1">
            <w:r w:rsidR="005A3E0A" w:rsidRPr="00504C77">
              <w:rPr>
                <w:rStyle w:val="Hyperlink"/>
              </w:rPr>
              <w:t>biaPostgreSQL dbExecuteMany</w:t>
            </w:r>
            <w:r w:rsidR="005A3E0A">
              <w:rPr>
                <w:webHidden/>
              </w:rPr>
              <w:tab/>
            </w:r>
            <w:r w:rsidR="005A3E0A">
              <w:rPr>
                <w:webHidden/>
              </w:rPr>
              <w:fldChar w:fldCharType="begin"/>
            </w:r>
            <w:r w:rsidR="005A3E0A">
              <w:rPr>
                <w:webHidden/>
              </w:rPr>
              <w:instrText xml:space="preserve"> PAGEREF _Toc39928474 \h </w:instrText>
            </w:r>
            <w:r w:rsidR="005A3E0A">
              <w:rPr>
                <w:webHidden/>
              </w:rPr>
            </w:r>
            <w:r w:rsidR="005A3E0A">
              <w:rPr>
                <w:webHidden/>
              </w:rPr>
              <w:fldChar w:fldCharType="separate"/>
            </w:r>
            <w:r w:rsidR="005A3E0A">
              <w:rPr>
                <w:webHidden/>
              </w:rPr>
              <w:t>9</w:t>
            </w:r>
            <w:r w:rsidR="005A3E0A">
              <w:rPr>
                <w:webHidden/>
              </w:rPr>
              <w:fldChar w:fldCharType="end"/>
            </w:r>
          </w:hyperlink>
        </w:p>
        <w:p w14:paraId="1AB88AA2" w14:textId="13828AA2" w:rsidR="005A3E0A" w:rsidRDefault="00917BE1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hyperlink w:anchor="_Toc39928475" w:history="1">
            <w:r w:rsidR="005A3E0A" w:rsidRPr="00504C77">
              <w:rPr>
                <w:rStyle w:val="Hyperlink"/>
              </w:rPr>
              <w:t>Revision</w:t>
            </w:r>
            <w:r w:rsidR="005A3E0A">
              <w:rPr>
                <w:webHidden/>
              </w:rPr>
              <w:tab/>
            </w:r>
            <w:r w:rsidR="005A3E0A">
              <w:rPr>
                <w:webHidden/>
              </w:rPr>
              <w:fldChar w:fldCharType="begin"/>
            </w:r>
            <w:r w:rsidR="005A3E0A">
              <w:rPr>
                <w:webHidden/>
              </w:rPr>
              <w:instrText xml:space="preserve"> PAGEREF _Toc39928475 \h </w:instrText>
            </w:r>
            <w:r w:rsidR="005A3E0A">
              <w:rPr>
                <w:webHidden/>
              </w:rPr>
            </w:r>
            <w:r w:rsidR="005A3E0A">
              <w:rPr>
                <w:webHidden/>
              </w:rPr>
              <w:fldChar w:fldCharType="separate"/>
            </w:r>
            <w:r w:rsidR="005A3E0A">
              <w:rPr>
                <w:webHidden/>
              </w:rPr>
              <w:t>10</w:t>
            </w:r>
            <w:r w:rsidR="005A3E0A">
              <w:rPr>
                <w:webHidden/>
              </w:rPr>
              <w:fldChar w:fldCharType="end"/>
            </w:r>
          </w:hyperlink>
        </w:p>
        <w:p w14:paraId="36797F34" w14:textId="34AB331C" w:rsidR="008756E0" w:rsidRPr="003D316E" w:rsidRDefault="008756E0">
          <w:r w:rsidRPr="003D316E">
            <w:rPr>
              <w:b/>
              <w:bCs/>
            </w:rPr>
            <w:fldChar w:fldCharType="end"/>
          </w:r>
        </w:p>
      </w:sdtContent>
    </w:sdt>
    <w:p w14:paraId="4820E58D" w14:textId="23161FE9" w:rsidR="008756E0" w:rsidRPr="003D316E" w:rsidRDefault="008756E0" w:rsidP="00F86084"/>
    <w:p w14:paraId="22D2F3A1" w14:textId="11D933FE" w:rsidR="008756E0" w:rsidRPr="003D316E" w:rsidRDefault="008756E0" w:rsidP="00F86084"/>
    <w:p w14:paraId="54AC5C35" w14:textId="34A5B0BF" w:rsidR="008756E0" w:rsidRPr="003D316E" w:rsidRDefault="008756E0" w:rsidP="00F86084"/>
    <w:p w14:paraId="537A5A2A" w14:textId="0FABFD08" w:rsidR="008756E0" w:rsidRPr="003D316E" w:rsidRDefault="008756E0" w:rsidP="00F86084"/>
    <w:p w14:paraId="5416CB69" w14:textId="49BBDF0A" w:rsidR="008756E0" w:rsidRPr="003D316E" w:rsidRDefault="008756E0" w:rsidP="00F86084"/>
    <w:p w14:paraId="47685FE1" w14:textId="7D982906" w:rsidR="009F02F9" w:rsidRPr="003D316E" w:rsidRDefault="009F02F9" w:rsidP="00F86084"/>
    <w:p w14:paraId="516AC2B1" w14:textId="07BBCF5B" w:rsidR="000E1DF0" w:rsidRPr="003D316E" w:rsidRDefault="000E1DF0" w:rsidP="00F86084"/>
    <w:p w14:paraId="4B0E7B5F" w14:textId="059FD6E3" w:rsidR="000E1DF0" w:rsidRPr="003D316E" w:rsidRDefault="000E1DF0" w:rsidP="00F86084"/>
    <w:p w14:paraId="193C5DF6" w14:textId="77777777" w:rsidR="00FA30EF" w:rsidRPr="003D316E" w:rsidRDefault="00FA30EF" w:rsidP="00F86084"/>
    <w:p w14:paraId="20881CBA" w14:textId="2218C7A1" w:rsidR="00340461" w:rsidRPr="003D316E" w:rsidRDefault="00340461" w:rsidP="00340461">
      <w:pPr>
        <w:pStyle w:val="Heading1"/>
      </w:pPr>
      <w:bookmarkStart w:id="1" w:name="_Toc39928465"/>
      <w:r w:rsidRPr="003D316E">
        <w:lastRenderedPageBreak/>
        <w:t>Overview</w:t>
      </w:r>
      <w:bookmarkEnd w:id="1"/>
    </w:p>
    <w:p w14:paraId="61317A2A" w14:textId="641BEB35" w:rsidR="00066E22" w:rsidRDefault="00340461" w:rsidP="00C80F93">
      <w:r w:rsidRPr="003D316E">
        <w:t xml:space="preserve">The </w:t>
      </w:r>
      <w:r w:rsidR="00066E22">
        <w:t>AR Account Clearing cloud-based application automates the process of:</w:t>
      </w:r>
    </w:p>
    <w:p w14:paraId="1E1B3F73" w14:textId="235517DC" w:rsidR="00504E05" w:rsidRDefault="00504E05" w:rsidP="00C80F93">
      <w:r>
        <w:tab/>
        <w:t>1.</w:t>
      </w:r>
    </w:p>
    <w:p w14:paraId="680FF8F4" w14:textId="499494C3" w:rsidR="00066E22" w:rsidRDefault="00066E22" w:rsidP="00504E05">
      <w:pPr>
        <w:pStyle w:val="ListParagraph"/>
        <w:numPr>
          <w:ilvl w:val="0"/>
          <w:numId w:val="43"/>
        </w:numPr>
        <w:ind w:left="993"/>
      </w:pPr>
      <w:r>
        <w:t xml:space="preserve">identification </w:t>
      </w:r>
      <w:r w:rsidR="00504E05">
        <w:t xml:space="preserve">of items </w:t>
      </w:r>
      <w:r>
        <w:t xml:space="preserve">on the </w:t>
      </w:r>
      <w:r w:rsidR="00504E05">
        <w:t>customer</w:t>
      </w:r>
      <w:r>
        <w:t xml:space="preserve"> accounts based on </w:t>
      </w:r>
      <w:r w:rsidR="00504E05">
        <w:t>defined accounting</w:t>
      </w:r>
      <w:r>
        <w:t xml:space="preserve"> criteria</w:t>
      </w:r>
    </w:p>
    <w:p w14:paraId="7D813D20" w14:textId="77777777" w:rsidR="00066E22" w:rsidRDefault="00066E22" w:rsidP="00504E05">
      <w:pPr>
        <w:pStyle w:val="ListParagraph"/>
        <w:numPr>
          <w:ilvl w:val="0"/>
          <w:numId w:val="43"/>
        </w:numPr>
        <w:ind w:left="993"/>
      </w:pPr>
      <w:r>
        <w:t xml:space="preserve">clearing of open items on the </w:t>
      </w:r>
      <w:proofErr w:type="spellStart"/>
      <w:r>
        <w:t>debitor</w:t>
      </w:r>
      <w:proofErr w:type="spellEnd"/>
      <w:r>
        <w:t xml:space="preserve"> accounts</w:t>
      </w:r>
    </w:p>
    <w:p w14:paraId="2B63B86F" w14:textId="77777777" w:rsidR="00066E22" w:rsidRDefault="00066E22" w:rsidP="00504E05">
      <w:pPr>
        <w:pStyle w:val="ListParagraph"/>
        <w:numPr>
          <w:ilvl w:val="0"/>
          <w:numId w:val="43"/>
        </w:numPr>
        <w:ind w:left="993"/>
      </w:pPr>
      <w:r>
        <w:t xml:space="preserve">closing corresponding disputes in DMS </w:t>
      </w:r>
      <w:bookmarkStart w:id="2" w:name="_GoBack"/>
      <w:bookmarkEnd w:id="2"/>
    </w:p>
    <w:p w14:paraId="5B46DE86" w14:textId="1C02BAE1" w:rsidR="00C10EDA" w:rsidRPr="003D316E" w:rsidRDefault="00066E22" w:rsidP="00504E05">
      <w:pPr>
        <w:pStyle w:val="ListParagraph"/>
        <w:numPr>
          <w:ilvl w:val="0"/>
          <w:numId w:val="43"/>
        </w:numPr>
        <w:ind w:left="993"/>
      </w:pPr>
      <w:r>
        <w:t>closing open service notifications /</w:t>
      </w:r>
      <w:r w:rsidRPr="00066E22">
        <w:t xml:space="preserve"> </w:t>
      </w:r>
      <w:r>
        <w:t>completing item tasks in QM02/</w:t>
      </w:r>
      <w:bookmarkStart w:id="3" w:name="_Toc39928466"/>
      <w:r w:rsidRPr="003D316E">
        <w:t xml:space="preserve"> </w:t>
      </w:r>
      <w:r w:rsidR="00444F28" w:rsidRPr="003D316E">
        <w:t>Requirements</w:t>
      </w:r>
      <w:bookmarkEnd w:id="3"/>
    </w:p>
    <w:p w14:paraId="1C69E90B" w14:textId="261E1BFF" w:rsidR="002E5D50" w:rsidRPr="003D316E" w:rsidRDefault="002E5D50" w:rsidP="00504E05">
      <w:pPr>
        <w:ind w:left="993"/>
        <w:rPr>
          <w:rFonts w:ascii="Courier New" w:hAnsi="Courier New" w:cs="Courier New"/>
        </w:rPr>
      </w:pPr>
    </w:p>
    <w:p w14:paraId="6C24C6AC" w14:textId="676215BC" w:rsidR="002E5D50" w:rsidRPr="003D316E" w:rsidRDefault="002E5D50" w:rsidP="00C10EDA">
      <w:pPr>
        <w:rPr>
          <w:rFonts w:ascii="Courier New" w:hAnsi="Courier New" w:cs="Courier New"/>
        </w:rPr>
      </w:pPr>
    </w:p>
    <w:p w14:paraId="38E8CA0E" w14:textId="04241F0C" w:rsidR="002E5D50" w:rsidRPr="003D316E" w:rsidRDefault="002E5D50" w:rsidP="00C10EDA">
      <w:pPr>
        <w:rPr>
          <w:rFonts w:ascii="Courier New" w:hAnsi="Courier New" w:cs="Courier New"/>
        </w:rPr>
      </w:pPr>
    </w:p>
    <w:p w14:paraId="78C7D03E" w14:textId="2F0C2DF2" w:rsidR="002E5D50" w:rsidRPr="003D316E" w:rsidRDefault="002E5D50" w:rsidP="00C10EDA">
      <w:pPr>
        <w:rPr>
          <w:rFonts w:ascii="Courier New" w:hAnsi="Courier New" w:cs="Courier New"/>
        </w:rPr>
      </w:pPr>
    </w:p>
    <w:p w14:paraId="014B7A5B" w14:textId="5CCF6A91" w:rsidR="002E5D50" w:rsidRPr="003D316E" w:rsidRDefault="002E5D50" w:rsidP="00C10EDA">
      <w:pPr>
        <w:rPr>
          <w:rFonts w:ascii="Courier New" w:hAnsi="Courier New" w:cs="Courier New"/>
        </w:rPr>
      </w:pPr>
    </w:p>
    <w:p w14:paraId="1C381731" w14:textId="11579E02" w:rsidR="002E5D50" w:rsidRPr="003D316E" w:rsidRDefault="002E5D50" w:rsidP="00C10EDA">
      <w:pPr>
        <w:rPr>
          <w:rFonts w:ascii="Courier New" w:hAnsi="Courier New" w:cs="Courier New"/>
        </w:rPr>
      </w:pPr>
    </w:p>
    <w:p w14:paraId="69555EC8" w14:textId="1C2D2DF9" w:rsidR="009B63E4" w:rsidRDefault="009B63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993156F" w14:textId="3E69E8DB" w:rsidR="008E619A" w:rsidRPr="003D316E" w:rsidRDefault="00066E22" w:rsidP="008E619A">
      <w:pPr>
        <w:pStyle w:val="Heading1"/>
      </w:pPr>
      <w:r>
        <w:lastRenderedPageBreak/>
        <w:t>Requirements</w:t>
      </w:r>
    </w:p>
    <w:p w14:paraId="09767066" w14:textId="214D9587" w:rsidR="00066E22" w:rsidRDefault="00066E22" w:rsidP="008E619A">
      <w:r>
        <w:t>The AR Account Clearing application utilizes the following external libraries to parse, evaluate, and reason on data:</w:t>
      </w:r>
    </w:p>
    <w:p w14:paraId="27CCAF92" w14:textId="72783F57" w:rsidR="00066E22" w:rsidRDefault="00066E22" w:rsidP="008E619A"/>
    <w:p w14:paraId="0A22DB81" w14:textId="716E884A" w:rsidR="00066E22" w:rsidRDefault="00066E22" w:rsidP="008E619A">
      <w:r>
        <w:t>NumPy 1.2.0</w:t>
      </w:r>
      <w:r w:rsidR="009B63E4">
        <w:t xml:space="preserve"> – document and posting date calculation</w:t>
      </w:r>
    </w:p>
    <w:p w14:paraId="5E9C1C82" w14:textId="13443DB4" w:rsidR="00066E22" w:rsidRDefault="00066E22" w:rsidP="008E619A">
      <w:r>
        <w:t>Pandas 1.2.3</w:t>
      </w:r>
      <w:r w:rsidR="009B63E4">
        <w:t xml:space="preserve"> – data parsing, evaluation, extraction</w:t>
      </w:r>
    </w:p>
    <w:p w14:paraId="202C2D2F" w14:textId="374123AC" w:rsidR="00066E22" w:rsidRDefault="00066E22" w:rsidP="008E619A">
      <w:r>
        <w:t>PyWin32 3.00</w:t>
      </w:r>
      <w:r w:rsidR="009B63E4">
        <w:t xml:space="preserve"> – connection to SAP GUI scripting engine</w:t>
      </w:r>
    </w:p>
    <w:p w14:paraId="63116066" w14:textId="65B7A521" w:rsidR="009B63E4" w:rsidRDefault="00066E22" w:rsidP="008E619A">
      <w:proofErr w:type="spellStart"/>
      <w:r>
        <w:t>PyYaml</w:t>
      </w:r>
      <w:proofErr w:type="spellEnd"/>
      <w:r>
        <w:t xml:space="preserve"> 5.4.</w:t>
      </w:r>
      <w:r w:rsidR="009B63E4">
        <w:t xml:space="preserve">1 – </w:t>
      </w:r>
      <w:proofErr w:type="gramStart"/>
      <w:r w:rsidR="009B63E4">
        <w:t>reading .</w:t>
      </w:r>
      <w:proofErr w:type="spellStart"/>
      <w:r w:rsidR="009B63E4">
        <w:t>yaml</w:t>
      </w:r>
      <w:proofErr w:type="spellEnd"/>
      <w:proofErr w:type="gramEnd"/>
      <w:r w:rsidR="009B63E4">
        <w:t xml:space="preserve"> configuration files</w:t>
      </w:r>
    </w:p>
    <w:p w14:paraId="0A21471A" w14:textId="11CC4D21" w:rsidR="009B63E4" w:rsidRPr="009B63E4" w:rsidRDefault="009B63E4" w:rsidP="009B63E4">
      <w:proofErr w:type="spellStart"/>
      <w:r w:rsidRPr="009B63E4">
        <w:t>XlsxWriter</w:t>
      </w:r>
      <w:proofErr w:type="spellEnd"/>
      <w:r>
        <w:t xml:space="preserve"> </w:t>
      </w:r>
      <w:r w:rsidRPr="009B63E4">
        <w:t>1.3.9</w:t>
      </w:r>
      <w:r>
        <w:t xml:space="preserve"> – writing data to .xlsx report files</w:t>
      </w:r>
    </w:p>
    <w:p w14:paraId="5104630D" w14:textId="3058DADE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5BD134C3" w14:textId="03E20CF0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1216FC7A" w14:textId="16E08B05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3F420938" w14:textId="63689158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3D9CBB4E" w14:textId="40CA6D1D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30C8B9D8" w14:textId="1F8E51D0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31E550D6" w14:textId="455AE507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4B111BBA" w14:textId="6A6194C5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3C95407A" w14:textId="44D76C46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17619F1C" w14:textId="1721BB4F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041B79C7" w14:textId="2D1B83FD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13A33956" w14:textId="77DB4319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31AA1264" w14:textId="649046FD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0E004EC0" w14:textId="3CD9D260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0B687050" w14:textId="40A972D2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3FA6C040" w14:textId="7B2A288B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1B625FC6" w14:textId="2800EB66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465371EF" w14:textId="0A46BB6A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56907FF6" w14:textId="0089F1E3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47114C0F" w14:textId="7D9FB6EF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7339F22C" w14:textId="110C6BDC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2492A3BA" w14:textId="289FD104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16225402" w14:textId="3DFD8421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41C2B0B1" w14:textId="650153CF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7EF92069" w14:textId="365D51C8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35174664" w14:textId="58F430E9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2B053888" w14:textId="025683BD" w:rsidR="0015720B" w:rsidRDefault="0015720B" w:rsidP="00AB5384">
      <w:pPr>
        <w:spacing w:before="0"/>
        <w:rPr>
          <w:rFonts w:ascii="Courier New" w:hAnsi="Courier New" w:cs="Courier New"/>
        </w:rPr>
      </w:pPr>
    </w:p>
    <w:p w14:paraId="4C08A454" w14:textId="77777777" w:rsidR="0015720B" w:rsidRPr="003D316E" w:rsidRDefault="0015720B" w:rsidP="00AB5384">
      <w:pPr>
        <w:spacing w:before="0"/>
        <w:rPr>
          <w:rFonts w:ascii="Courier New" w:hAnsi="Courier New" w:cs="Courier New"/>
        </w:rPr>
      </w:pPr>
    </w:p>
    <w:p w14:paraId="36F93860" w14:textId="77777777" w:rsidR="00D23B12" w:rsidRPr="003D316E" w:rsidRDefault="00D23B12" w:rsidP="00AB5384">
      <w:pPr>
        <w:spacing w:before="0"/>
        <w:rPr>
          <w:rFonts w:ascii="Courier New" w:hAnsi="Courier New" w:cs="Courier New"/>
        </w:rPr>
      </w:pPr>
    </w:p>
    <w:p w14:paraId="280A85FA" w14:textId="61AE1425" w:rsidR="006E7E5B" w:rsidRPr="003D316E" w:rsidRDefault="00AB5384" w:rsidP="006E7E5B">
      <w:pPr>
        <w:pStyle w:val="Heading1"/>
      </w:pPr>
      <w:bookmarkStart w:id="4" w:name="_Toc39928469"/>
      <w:proofErr w:type="spellStart"/>
      <w:r w:rsidRPr="003D316E">
        <w:lastRenderedPageBreak/>
        <w:t>bia</w:t>
      </w:r>
      <w:r w:rsidR="00BE00A9">
        <w:t>SAP</w:t>
      </w:r>
      <w:proofErr w:type="spellEnd"/>
      <w:r w:rsidRPr="003D316E">
        <w:t xml:space="preserve"> </w:t>
      </w:r>
      <w:bookmarkEnd w:id="4"/>
      <w:proofErr w:type="spellStart"/>
      <w:r w:rsidR="00BE00A9" w:rsidRPr="00BE00A9">
        <w:t>SAPlogin</w:t>
      </w:r>
      <w:proofErr w:type="spellEnd"/>
    </w:p>
    <w:p w14:paraId="36C2808B" w14:textId="3709920E" w:rsidR="006E7E5B" w:rsidRDefault="00B112CF" w:rsidP="006E7E5B">
      <w:r>
        <w:t xml:space="preserve">The </w:t>
      </w:r>
      <w:r w:rsidR="00BE00A9">
        <w:t>function is used to connect to a given SAP system</w:t>
      </w:r>
      <w:r>
        <w:t>.</w:t>
      </w:r>
      <w:r w:rsidR="00BE00A9">
        <w:t xml:space="preserve"> The function returns a Session object.</w:t>
      </w:r>
      <w:r w:rsidR="00E47CE1">
        <w:t xml:space="preserve"> Unless an error occurs while connecting to SAP no output is displayed.</w:t>
      </w:r>
    </w:p>
    <w:p w14:paraId="3A445EEB" w14:textId="15CD3F54" w:rsidR="007934B6" w:rsidRDefault="0034731A" w:rsidP="006E7E5B">
      <w:r>
        <w:t>Syntax:</w:t>
      </w:r>
      <w:r>
        <w:br/>
      </w:r>
    </w:p>
    <w:p w14:paraId="5584B7EA" w14:textId="54AC8AFB" w:rsidR="0034731A" w:rsidRPr="00D360BB" w:rsidRDefault="00C6487F" w:rsidP="0034731A">
      <w:pPr>
        <w:spacing w:before="0"/>
        <w:rPr>
          <w:rFonts w:ascii="Courier New" w:hAnsi="Courier New" w:cs="Courier New"/>
          <w:sz w:val="18"/>
          <w:szCs w:val="18"/>
        </w:rPr>
      </w:pPr>
      <w:r w:rsidRPr="00C6487F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="00BE00A9">
        <w:rPr>
          <w:rFonts w:ascii="Courier New" w:hAnsi="Courier New" w:cs="Courier New"/>
          <w:sz w:val="18"/>
          <w:szCs w:val="18"/>
        </w:rPr>
        <w:t>biaSAP</w:t>
      </w:r>
      <w:proofErr w:type="spellEnd"/>
      <w:r w:rsidRPr="00C6487F">
        <w:rPr>
          <w:rFonts w:ascii="Courier New" w:hAnsi="Courier New" w:cs="Courier New"/>
          <w:sz w:val="18"/>
          <w:szCs w:val="18"/>
        </w:rPr>
        <w:t xml:space="preserve"> import </w:t>
      </w:r>
      <w:proofErr w:type="spellStart"/>
      <w:r w:rsidR="00BE00A9">
        <w:rPr>
          <w:rFonts w:ascii="Courier New" w:hAnsi="Courier New" w:cs="Courier New"/>
          <w:sz w:val="18"/>
          <w:szCs w:val="18"/>
        </w:rPr>
        <w:t>SAPlogin</w:t>
      </w:r>
      <w:proofErr w:type="spellEnd"/>
      <w:r w:rsidR="00D360BB">
        <w:rPr>
          <w:rFonts w:ascii="Courier New" w:hAnsi="Courier New" w:cs="Courier New"/>
          <w:sz w:val="18"/>
          <w:szCs w:val="18"/>
        </w:rPr>
        <w:br/>
      </w:r>
      <w:r w:rsidR="0034731A" w:rsidRPr="00D360BB">
        <w:rPr>
          <w:rFonts w:ascii="Courier New" w:hAnsi="Courier New" w:cs="Courier New"/>
          <w:sz w:val="18"/>
          <w:szCs w:val="18"/>
        </w:rPr>
        <w:br/>
      </w:r>
      <w:proofErr w:type="spellStart"/>
      <w:proofErr w:type="gramStart"/>
      <w:r w:rsidR="00BE00A9" w:rsidRPr="00BE00A9">
        <w:rPr>
          <w:rFonts w:ascii="Courier New" w:hAnsi="Courier New" w:cs="Courier New"/>
          <w:sz w:val="18"/>
          <w:szCs w:val="18"/>
        </w:rPr>
        <w:t>SAPlogin</w:t>
      </w:r>
      <w:proofErr w:type="spellEnd"/>
      <w:r w:rsidR="00BE00A9" w:rsidRPr="00BE00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="00BE00A9" w:rsidRPr="00BE00A9">
        <w:rPr>
          <w:rFonts w:ascii="Courier New" w:hAnsi="Courier New" w:cs="Courier New"/>
          <w:sz w:val="18"/>
          <w:szCs w:val="18"/>
        </w:rPr>
        <w:t>SAPsystem</w:t>
      </w:r>
      <w:proofErr w:type="spellEnd"/>
      <w:r w:rsidR="00BE00A9" w:rsidRPr="00BE00A9">
        <w:rPr>
          <w:rFonts w:ascii="Courier New" w:hAnsi="Courier New" w:cs="Courier New"/>
          <w:sz w:val="18"/>
          <w:szCs w:val="18"/>
        </w:rPr>
        <w:t>)</w:t>
      </w:r>
    </w:p>
    <w:p w14:paraId="7355B240" w14:textId="2B1F90DD" w:rsidR="00B112CF" w:rsidRDefault="00DD6CBF" w:rsidP="006E7E5B">
      <w:r>
        <w:br/>
      </w:r>
      <w:r w:rsidR="00B112CF">
        <w:t>Example:</w:t>
      </w:r>
      <w:r w:rsidR="00B112CF">
        <w:br/>
      </w:r>
    </w:p>
    <w:p w14:paraId="1066DEA7" w14:textId="7E866FA9" w:rsidR="00AD113F" w:rsidRPr="00AD113F" w:rsidRDefault="007A5CB8" w:rsidP="00AD113F">
      <w:pPr>
        <w:spacing w:before="0"/>
        <w:rPr>
          <w:rFonts w:ascii="Courier New" w:hAnsi="Courier New" w:cs="Courier New"/>
          <w:sz w:val="18"/>
          <w:szCs w:val="18"/>
        </w:rPr>
      </w:pPr>
      <w:r w:rsidRPr="007A5CB8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7A5CB8">
        <w:rPr>
          <w:rFonts w:ascii="Courier New" w:hAnsi="Courier New" w:cs="Courier New"/>
          <w:sz w:val="18"/>
          <w:szCs w:val="18"/>
        </w:rPr>
        <w:t>biaSAP</w:t>
      </w:r>
      <w:proofErr w:type="spellEnd"/>
      <w:r w:rsidRPr="007A5CB8">
        <w:rPr>
          <w:rFonts w:ascii="Courier New" w:hAnsi="Courier New" w:cs="Courier New"/>
          <w:sz w:val="18"/>
          <w:szCs w:val="18"/>
        </w:rPr>
        <w:t xml:space="preserve"> import </w:t>
      </w:r>
      <w:proofErr w:type="spellStart"/>
      <w:r w:rsidRPr="007A5CB8">
        <w:rPr>
          <w:rFonts w:ascii="Courier New" w:hAnsi="Courier New" w:cs="Courier New"/>
          <w:sz w:val="18"/>
          <w:szCs w:val="18"/>
        </w:rPr>
        <w:t>SAPlogin</w:t>
      </w:r>
      <w:proofErr w:type="spellEnd"/>
      <w:r>
        <w:rPr>
          <w:rFonts w:ascii="Courier New" w:hAnsi="Courier New" w:cs="Courier New"/>
          <w:sz w:val="18"/>
          <w:szCs w:val="18"/>
        </w:rPr>
        <w:br/>
      </w:r>
    </w:p>
    <w:p w14:paraId="3B378162" w14:textId="77777777" w:rsidR="00E47CE1" w:rsidRPr="00E47CE1" w:rsidRDefault="00E47CE1" w:rsidP="00E47CE1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r w:rsidRPr="00E47CE1">
        <w:rPr>
          <w:rFonts w:ascii="Courier New" w:hAnsi="Courier New" w:cs="Courier New"/>
          <w:sz w:val="18"/>
          <w:szCs w:val="18"/>
        </w:rPr>
        <w:t>SAPsystem</w:t>
      </w:r>
      <w:proofErr w:type="spellEnd"/>
      <w:r w:rsidRPr="00E47CE1">
        <w:rPr>
          <w:rFonts w:ascii="Courier New" w:hAnsi="Courier New" w:cs="Courier New"/>
          <w:sz w:val="18"/>
          <w:szCs w:val="18"/>
        </w:rPr>
        <w:t xml:space="preserve"> = "OG ERP: P25 Productive SSO"</w:t>
      </w:r>
    </w:p>
    <w:p w14:paraId="07CB028A" w14:textId="5B6B61DE" w:rsidR="00B112CF" w:rsidRPr="00F06074" w:rsidRDefault="00E47CE1" w:rsidP="00E47CE1">
      <w:pPr>
        <w:spacing w:before="0"/>
        <w:rPr>
          <w:rFonts w:ascii="Courier New" w:hAnsi="Courier New" w:cs="Courier New"/>
        </w:rPr>
      </w:pPr>
      <w:r w:rsidRPr="00E47CE1">
        <w:rPr>
          <w:rFonts w:ascii="Courier New" w:hAnsi="Courier New" w:cs="Courier New"/>
          <w:sz w:val="18"/>
          <w:szCs w:val="18"/>
        </w:rPr>
        <w:t xml:space="preserve">Session = </w:t>
      </w:r>
      <w:proofErr w:type="spellStart"/>
      <w:proofErr w:type="gramStart"/>
      <w:r w:rsidRPr="00E47CE1">
        <w:rPr>
          <w:rFonts w:ascii="Courier New" w:hAnsi="Courier New" w:cs="Courier New"/>
          <w:sz w:val="18"/>
          <w:szCs w:val="18"/>
        </w:rPr>
        <w:t>SAPlogin</w:t>
      </w:r>
      <w:proofErr w:type="spellEnd"/>
      <w:r w:rsidRPr="00E47CE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47CE1">
        <w:rPr>
          <w:rFonts w:ascii="Courier New" w:hAnsi="Courier New" w:cs="Courier New"/>
          <w:sz w:val="18"/>
          <w:szCs w:val="18"/>
        </w:rPr>
        <w:t>SAPsystem</w:t>
      </w:r>
      <w:proofErr w:type="spellEnd"/>
      <w:r w:rsidRPr="00E47CE1">
        <w:rPr>
          <w:rFonts w:ascii="Courier New" w:hAnsi="Courier New" w:cs="Courier New"/>
          <w:sz w:val="18"/>
          <w:szCs w:val="18"/>
        </w:rPr>
        <w:t>)</w:t>
      </w:r>
      <w:r w:rsidR="00F06074">
        <w:rPr>
          <w:rFonts w:ascii="Courier New" w:hAnsi="Courier New" w:cs="Courier New"/>
        </w:rPr>
        <w:br/>
      </w:r>
      <w:r w:rsidR="00313B63">
        <w:br/>
      </w:r>
      <w:r w:rsidR="00B112CF">
        <w:t>Output:</w:t>
      </w:r>
    </w:p>
    <w:p w14:paraId="26304C64" w14:textId="1AA8A564" w:rsidR="00B112CF" w:rsidRPr="00B112CF" w:rsidRDefault="00B112CF" w:rsidP="00B112CF">
      <w:pPr>
        <w:spacing w:before="0"/>
        <w:rPr>
          <w:rFonts w:ascii="Courier New" w:hAnsi="Courier New" w:cs="Courier New"/>
        </w:rPr>
      </w:pPr>
    </w:p>
    <w:p w14:paraId="7A5FE6DA" w14:textId="77777777" w:rsidR="007144B9" w:rsidRDefault="007144B9" w:rsidP="00D940A6">
      <w:pPr>
        <w:pStyle w:val="Heading1"/>
      </w:pPr>
    </w:p>
    <w:p w14:paraId="2EBE2822" w14:textId="1F903577" w:rsidR="00D940A6" w:rsidRPr="003D316E" w:rsidRDefault="00D940A6" w:rsidP="00D940A6">
      <w:pPr>
        <w:pStyle w:val="Heading1"/>
      </w:pPr>
      <w:proofErr w:type="spellStart"/>
      <w:r w:rsidRPr="003D316E">
        <w:t>bia</w:t>
      </w:r>
      <w:r>
        <w:t>SAP</w:t>
      </w:r>
      <w:proofErr w:type="spellEnd"/>
      <w:r w:rsidRPr="003D316E">
        <w:t xml:space="preserve"> </w:t>
      </w:r>
      <w:proofErr w:type="spellStart"/>
      <w:r w:rsidRPr="00BE00A9">
        <w:t>SAPlog</w:t>
      </w:r>
      <w:r w:rsidR="005168E3">
        <w:t>out</w:t>
      </w:r>
      <w:proofErr w:type="spellEnd"/>
    </w:p>
    <w:p w14:paraId="50166C54" w14:textId="305E729D" w:rsidR="00D940A6" w:rsidRDefault="00D940A6" w:rsidP="00D940A6">
      <w:r>
        <w:t xml:space="preserve">The </w:t>
      </w:r>
      <w:r w:rsidR="00667D70">
        <w:t>procedure</w:t>
      </w:r>
      <w:r>
        <w:t xml:space="preserve"> is used to </w:t>
      </w:r>
      <w:r w:rsidR="00057F7C">
        <w:t>log out of a given</w:t>
      </w:r>
      <w:r>
        <w:t xml:space="preserve"> SAP </w:t>
      </w:r>
      <w:r w:rsidR="00057F7C">
        <w:t>session</w:t>
      </w:r>
      <w:r>
        <w:t xml:space="preserve">. The function </w:t>
      </w:r>
      <w:r w:rsidR="00391402">
        <w:t>executes “/</w:t>
      </w:r>
      <w:proofErr w:type="spellStart"/>
      <w:r w:rsidR="00391402">
        <w:t>nex</w:t>
      </w:r>
      <w:proofErr w:type="spellEnd"/>
      <w:r w:rsidR="00391402">
        <w:t>” transaction code to terminate all open sessions</w:t>
      </w:r>
      <w:r>
        <w:t xml:space="preserve">. </w:t>
      </w:r>
      <w:r w:rsidR="00057F7C">
        <w:t>No o</w:t>
      </w:r>
      <w:r>
        <w:t>utput is displayed.</w:t>
      </w:r>
    </w:p>
    <w:p w14:paraId="0746B367" w14:textId="77777777" w:rsidR="00D940A6" w:rsidRDefault="00D940A6" w:rsidP="00D940A6">
      <w:r>
        <w:t>Syntax:</w:t>
      </w:r>
      <w:r>
        <w:br/>
      </w:r>
    </w:p>
    <w:p w14:paraId="3E5D2493" w14:textId="64D1A822" w:rsidR="00D940A6" w:rsidRPr="00D360BB" w:rsidRDefault="00D940A6" w:rsidP="00D940A6">
      <w:pPr>
        <w:spacing w:before="0"/>
        <w:rPr>
          <w:rFonts w:ascii="Courier New" w:hAnsi="Courier New" w:cs="Courier New"/>
          <w:sz w:val="18"/>
          <w:szCs w:val="18"/>
        </w:rPr>
      </w:pPr>
      <w:r w:rsidRPr="00C6487F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>
        <w:rPr>
          <w:rFonts w:ascii="Courier New" w:hAnsi="Courier New" w:cs="Courier New"/>
          <w:sz w:val="18"/>
          <w:szCs w:val="18"/>
        </w:rPr>
        <w:t>biaSAP</w:t>
      </w:r>
      <w:proofErr w:type="spellEnd"/>
      <w:r w:rsidRPr="00C6487F">
        <w:rPr>
          <w:rFonts w:ascii="Courier New" w:hAnsi="Courier New" w:cs="Courier New"/>
          <w:sz w:val="18"/>
          <w:szCs w:val="18"/>
        </w:rPr>
        <w:t xml:space="preserve"> import </w:t>
      </w:r>
      <w:proofErr w:type="spellStart"/>
      <w:r>
        <w:rPr>
          <w:rFonts w:ascii="Courier New" w:hAnsi="Courier New" w:cs="Courier New"/>
          <w:sz w:val="18"/>
          <w:szCs w:val="18"/>
        </w:rPr>
        <w:t>SAPlogout</w:t>
      </w:r>
      <w:proofErr w:type="spellEnd"/>
      <w:r>
        <w:rPr>
          <w:rFonts w:ascii="Courier New" w:hAnsi="Courier New" w:cs="Courier New"/>
          <w:sz w:val="18"/>
          <w:szCs w:val="18"/>
        </w:rPr>
        <w:br/>
      </w:r>
      <w:r w:rsidRPr="00D360BB">
        <w:rPr>
          <w:rFonts w:ascii="Courier New" w:hAnsi="Courier New" w:cs="Courier New"/>
          <w:sz w:val="18"/>
          <w:szCs w:val="18"/>
        </w:rPr>
        <w:br/>
      </w:r>
      <w:proofErr w:type="spellStart"/>
      <w:proofErr w:type="gramStart"/>
      <w:r w:rsidRPr="00D940A6">
        <w:rPr>
          <w:rFonts w:ascii="Courier New" w:hAnsi="Courier New" w:cs="Courier New"/>
          <w:sz w:val="18"/>
          <w:szCs w:val="18"/>
        </w:rPr>
        <w:t>SAPlogout</w:t>
      </w:r>
      <w:proofErr w:type="spellEnd"/>
      <w:r w:rsidRPr="00D940A6">
        <w:rPr>
          <w:rFonts w:ascii="Courier New" w:hAnsi="Courier New" w:cs="Courier New"/>
          <w:sz w:val="18"/>
          <w:szCs w:val="18"/>
        </w:rPr>
        <w:t>(</w:t>
      </w:r>
      <w:proofErr w:type="gramEnd"/>
      <w:r w:rsidRPr="00D940A6">
        <w:rPr>
          <w:rFonts w:ascii="Courier New" w:hAnsi="Courier New" w:cs="Courier New"/>
          <w:sz w:val="18"/>
          <w:szCs w:val="18"/>
        </w:rPr>
        <w:t>Session)</w:t>
      </w:r>
    </w:p>
    <w:p w14:paraId="1650F10C" w14:textId="77777777" w:rsidR="00D940A6" w:rsidRDefault="00D940A6" w:rsidP="00D940A6">
      <w:r>
        <w:br/>
        <w:t>Example:</w:t>
      </w:r>
      <w:r>
        <w:br/>
      </w:r>
    </w:p>
    <w:p w14:paraId="3A3C2470" w14:textId="0DA226A7" w:rsidR="00D940A6" w:rsidRPr="00AD113F" w:rsidRDefault="00D940A6" w:rsidP="00D940A6">
      <w:pPr>
        <w:spacing w:before="0"/>
        <w:rPr>
          <w:rFonts w:ascii="Courier New" w:hAnsi="Courier New" w:cs="Courier New"/>
          <w:sz w:val="18"/>
          <w:szCs w:val="18"/>
        </w:rPr>
      </w:pPr>
      <w:r w:rsidRPr="007A5CB8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7A5CB8">
        <w:rPr>
          <w:rFonts w:ascii="Courier New" w:hAnsi="Courier New" w:cs="Courier New"/>
          <w:sz w:val="18"/>
          <w:szCs w:val="18"/>
        </w:rPr>
        <w:t>biaSAP</w:t>
      </w:r>
      <w:proofErr w:type="spellEnd"/>
      <w:r w:rsidRPr="007A5CB8">
        <w:rPr>
          <w:rFonts w:ascii="Courier New" w:hAnsi="Courier New" w:cs="Courier New"/>
          <w:sz w:val="18"/>
          <w:szCs w:val="18"/>
        </w:rPr>
        <w:t xml:space="preserve"> import </w:t>
      </w:r>
      <w:proofErr w:type="spellStart"/>
      <w:r w:rsidRPr="007A5CB8">
        <w:rPr>
          <w:rFonts w:ascii="Courier New" w:hAnsi="Courier New" w:cs="Courier New"/>
          <w:sz w:val="18"/>
          <w:szCs w:val="18"/>
        </w:rPr>
        <w:t>SAPlog</w:t>
      </w:r>
      <w:r>
        <w:rPr>
          <w:rFonts w:ascii="Courier New" w:hAnsi="Courier New" w:cs="Courier New"/>
          <w:sz w:val="18"/>
          <w:szCs w:val="18"/>
        </w:rPr>
        <w:t>out</w:t>
      </w:r>
      <w:proofErr w:type="spellEnd"/>
      <w:r>
        <w:rPr>
          <w:rFonts w:ascii="Courier New" w:hAnsi="Courier New" w:cs="Courier New"/>
          <w:sz w:val="18"/>
          <w:szCs w:val="18"/>
        </w:rPr>
        <w:br/>
      </w:r>
    </w:p>
    <w:p w14:paraId="56C2EA75" w14:textId="3208D5BE" w:rsidR="00D940A6" w:rsidRPr="00F06074" w:rsidRDefault="00D0136A" w:rsidP="00D940A6">
      <w:pPr>
        <w:spacing w:before="0"/>
        <w:rPr>
          <w:rFonts w:ascii="Courier New" w:hAnsi="Courier New" w:cs="Courier New"/>
        </w:rPr>
      </w:pPr>
      <w:proofErr w:type="spellStart"/>
      <w:proofErr w:type="gramStart"/>
      <w:r w:rsidRPr="00D940A6">
        <w:rPr>
          <w:rFonts w:ascii="Courier New" w:hAnsi="Courier New" w:cs="Courier New"/>
          <w:sz w:val="18"/>
          <w:szCs w:val="18"/>
        </w:rPr>
        <w:t>SAPlogout</w:t>
      </w:r>
      <w:proofErr w:type="spellEnd"/>
      <w:r w:rsidRPr="00D940A6">
        <w:rPr>
          <w:rFonts w:ascii="Courier New" w:hAnsi="Courier New" w:cs="Courier New"/>
          <w:sz w:val="18"/>
          <w:szCs w:val="18"/>
        </w:rPr>
        <w:t>(</w:t>
      </w:r>
      <w:proofErr w:type="gramEnd"/>
      <w:r w:rsidRPr="00D940A6">
        <w:rPr>
          <w:rFonts w:ascii="Courier New" w:hAnsi="Courier New" w:cs="Courier New"/>
          <w:sz w:val="18"/>
          <w:szCs w:val="18"/>
        </w:rPr>
        <w:t>Session)</w:t>
      </w:r>
      <w:r w:rsidR="00D940A6">
        <w:rPr>
          <w:rFonts w:ascii="Courier New" w:hAnsi="Courier New" w:cs="Courier New"/>
        </w:rPr>
        <w:br/>
      </w:r>
      <w:r w:rsidR="00D940A6">
        <w:br/>
        <w:t>Output:</w:t>
      </w:r>
    </w:p>
    <w:p w14:paraId="19BE25D5" w14:textId="77777777" w:rsidR="00D940A6" w:rsidRDefault="00D940A6" w:rsidP="005B7EF5"/>
    <w:p w14:paraId="0978B499" w14:textId="127083B0" w:rsidR="00DD6CBF" w:rsidRDefault="00DD6CBF" w:rsidP="005B7EF5"/>
    <w:p w14:paraId="3D98C19F" w14:textId="47DF6C6B" w:rsidR="00B60D8E" w:rsidRPr="003D316E" w:rsidRDefault="00B60D8E" w:rsidP="00B60D8E">
      <w:pPr>
        <w:pStyle w:val="Heading1"/>
      </w:pPr>
      <w:proofErr w:type="spellStart"/>
      <w:r w:rsidRPr="003D316E">
        <w:lastRenderedPageBreak/>
        <w:t>bia</w:t>
      </w:r>
      <w:r>
        <w:t>SAP</w:t>
      </w:r>
      <w:proofErr w:type="spellEnd"/>
      <w:r w:rsidRPr="003D316E">
        <w:t xml:space="preserve"> </w:t>
      </w:r>
      <w:proofErr w:type="spellStart"/>
      <w:r>
        <w:t>ClosePopUp</w:t>
      </w:r>
      <w:proofErr w:type="spellEnd"/>
    </w:p>
    <w:p w14:paraId="2848D41E" w14:textId="5815DB0C" w:rsidR="00B60D8E" w:rsidRDefault="00B60D8E" w:rsidP="00B60D8E">
      <w:r>
        <w:t xml:space="preserve">The function is used to </w:t>
      </w:r>
      <w:r w:rsidR="006F702B">
        <w:t xml:space="preserve">close all SAP </w:t>
      </w:r>
      <w:proofErr w:type="spellStart"/>
      <w:r w:rsidR="006F702B">
        <w:t>GuiModal</w:t>
      </w:r>
      <w:proofErr w:type="spellEnd"/>
      <w:r w:rsidR="006F702B">
        <w:t xml:space="preserve"> windows and return the value of </w:t>
      </w:r>
      <w:proofErr w:type="spellStart"/>
      <w:proofErr w:type="gramStart"/>
      <w:r w:rsidR="006F702B" w:rsidRPr="006F702B">
        <w:t>Session.ActiveWindow.PopupDialogText</w:t>
      </w:r>
      <w:proofErr w:type="spellEnd"/>
      <w:proofErr w:type="gramEnd"/>
      <w:r w:rsidR="006F702B">
        <w:t>.</w:t>
      </w:r>
    </w:p>
    <w:p w14:paraId="0CFE5732" w14:textId="77777777" w:rsidR="00B60D8E" w:rsidRDefault="00B60D8E" w:rsidP="00B60D8E">
      <w:r>
        <w:t>Syntax:</w:t>
      </w:r>
      <w:r>
        <w:br/>
      </w:r>
    </w:p>
    <w:p w14:paraId="1463D9E8" w14:textId="26810FE2" w:rsidR="00B60D8E" w:rsidRPr="00D360BB" w:rsidRDefault="00B60D8E" w:rsidP="00B60D8E">
      <w:pPr>
        <w:spacing w:before="0"/>
        <w:rPr>
          <w:rFonts w:ascii="Courier New" w:hAnsi="Courier New" w:cs="Courier New"/>
          <w:sz w:val="18"/>
          <w:szCs w:val="18"/>
        </w:rPr>
      </w:pPr>
      <w:r w:rsidRPr="00C6487F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>
        <w:rPr>
          <w:rFonts w:ascii="Courier New" w:hAnsi="Courier New" w:cs="Courier New"/>
          <w:sz w:val="18"/>
          <w:szCs w:val="18"/>
        </w:rPr>
        <w:t>biaSAP</w:t>
      </w:r>
      <w:proofErr w:type="spellEnd"/>
      <w:r w:rsidRPr="00C6487F">
        <w:rPr>
          <w:rFonts w:ascii="Courier New" w:hAnsi="Courier New" w:cs="Courier New"/>
          <w:sz w:val="18"/>
          <w:szCs w:val="18"/>
        </w:rPr>
        <w:t xml:space="preserve"> import </w:t>
      </w:r>
      <w:proofErr w:type="spellStart"/>
      <w:r w:rsidRPr="00B60D8E">
        <w:rPr>
          <w:rFonts w:ascii="Courier New" w:hAnsi="Courier New" w:cs="Courier New"/>
          <w:sz w:val="18"/>
          <w:szCs w:val="18"/>
        </w:rPr>
        <w:t>ClosePopUp</w:t>
      </w:r>
      <w:proofErr w:type="spellEnd"/>
      <w:r>
        <w:rPr>
          <w:rFonts w:ascii="Courier New" w:hAnsi="Courier New" w:cs="Courier New"/>
          <w:sz w:val="18"/>
          <w:szCs w:val="18"/>
        </w:rPr>
        <w:br/>
      </w:r>
      <w:r w:rsidRPr="00D360BB">
        <w:rPr>
          <w:rFonts w:ascii="Courier New" w:hAnsi="Courier New" w:cs="Courier New"/>
          <w:sz w:val="18"/>
          <w:szCs w:val="18"/>
        </w:rPr>
        <w:br/>
      </w:r>
      <w:proofErr w:type="spellStart"/>
      <w:proofErr w:type="gramStart"/>
      <w:r w:rsidRPr="00B60D8E">
        <w:rPr>
          <w:rFonts w:ascii="Courier New" w:hAnsi="Courier New" w:cs="Courier New"/>
          <w:sz w:val="18"/>
          <w:szCs w:val="18"/>
        </w:rPr>
        <w:t>ClosePopUp</w:t>
      </w:r>
      <w:proofErr w:type="spellEnd"/>
      <w:r w:rsidRPr="00B60D8E">
        <w:rPr>
          <w:rFonts w:ascii="Courier New" w:hAnsi="Courier New" w:cs="Courier New"/>
          <w:sz w:val="18"/>
          <w:szCs w:val="18"/>
        </w:rPr>
        <w:t>(</w:t>
      </w:r>
      <w:proofErr w:type="gramEnd"/>
      <w:r w:rsidRPr="00B60D8E">
        <w:rPr>
          <w:rFonts w:ascii="Courier New" w:hAnsi="Courier New" w:cs="Courier New"/>
          <w:sz w:val="18"/>
          <w:szCs w:val="18"/>
        </w:rPr>
        <w:t>Session)</w:t>
      </w:r>
    </w:p>
    <w:p w14:paraId="55AB4A5C" w14:textId="77777777" w:rsidR="00B60D8E" w:rsidRDefault="00B60D8E" w:rsidP="00B60D8E">
      <w:r>
        <w:br/>
        <w:t>Example:</w:t>
      </w:r>
      <w:r>
        <w:br/>
      </w:r>
    </w:p>
    <w:p w14:paraId="2750844A" w14:textId="198B2CF9" w:rsidR="00B60D8E" w:rsidRPr="00AD113F" w:rsidRDefault="00B60D8E" w:rsidP="00B60D8E">
      <w:pPr>
        <w:spacing w:before="0"/>
        <w:rPr>
          <w:rFonts w:ascii="Courier New" w:hAnsi="Courier New" w:cs="Courier New"/>
          <w:sz w:val="18"/>
          <w:szCs w:val="18"/>
        </w:rPr>
      </w:pPr>
      <w:r w:rsidRPr="007A5CB8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7A5CB8">
        <w:rPr>
          <w:rFonts w:ascii="Courier New" w:hAnsi="Courier New" w:cs="Courier New"/>
          <w:sz w:val="18"/>
          <w:szCs w:val="18"/>
        </w:rPr>
        <w:t>biaSAP</w:t>
      </w:r>
      <w:proofErr w:type="spellEnd"/>
      <w:r w:rsidRPr="007A5CB8">
        <w:rPr>
          <w:rFonts w:ascii="Courier New" w:hAnsi="Courier New" w:cs="Courier New"/>
          <w:sz w:val="18"/>
          <w:szCs w:val="18"/>
        </w:rPr>
        <w:t xml:space="preserve"> import </w:t>
      </w:r>
      <w:proofErr w:type="spellStart"/>
      <w:r w:rsidRPr="00B60D8E">
        <w:rPr>
          <w:rFonts w:ascii="Courier New" w:hAnsi="Courier New" w:cs="Courier New"/>
          <w:sz w:val="18"/>
          <w:szCs w:val="18"/>
        </w:rPr>
        <w:t>ClosePopUp</w:t>
      </w:r>
      <w:proofErr w:type="spellEnd"/>
      <w:r>
        <w:rPr>
          <w:rFonts w:ascii="Courier New" w:hAnsi="Courier New" w:cs="Courier New"/>
          <w:sz w:val="18"/>
          <w:szCs w:val="18"/>
        </w:rPr>
        <w:br/>
      </w:r>
    </w:p>
    <w:p w14:paraId="56EFCEB1" w14:textId="4EBCF357" w:rsidR="00B60D8E" w:rsidRPr="00F06074" w:rsidRDefault="00B60D8E" w:rsidP="00B60D8E">
      <w:pPr>
        <w:spacing w:before="0"/>
        <w:rPr>
          <w:rFonts w:ascii="Courier New" w:hAnsi="Courier New" w:cs="Courier New"/>
        </w:rPr>
      </w:pPr>
      <w:proofErr w:type="spellStart"/>
      <w:proofErr w:type="gramStart"/>
      <w:r w:rsidRPr="00B60D8E">
        <w:rPr>
          <w:rFonts w:ascii="Courier New" w:hAnsi="Courier New" w:cs="Courier New"/>
          <w:sz w:val="18"/>
          <w:szCs w:val="18"/>
        </w:rPr>
        <w:t>ClosePopUp</w:t>
      </w:r>
      <w:proofErr w:type="spellEnd"/>
      <w:r w:rsidRPr="00B60D8E">
        <w:rPr>
          <w:rFonts w:ascii="Courier New" w:hAnsi="Courier New" w:cs="Courier New"/>
          <w:sz w:val="18"/>
          <w:szCs w:val="18"/>
        </w:rPr>
        <w:t>(</w:t>
      </w:r>
      <w:proofErr w:type="gramEnd"/>
      <w:r w:rsidRPr="00B60D8E">
        <w:rPr>
          <w:rFonts w:ascii="Courier New" w:hAnsi="Courier New" w:cs="Courier New"/>
          <w:sz w:val="18"/>
          <w:szCs w:val="18"/>
        </w:rPr>
        <w:t>Session)</w:t>
      </w:r>
      <w:r>
        <w:rPr>
          <w:rFonts w:ascii="Courier New" w:hAnsi="Courier New" w:cs="Courier New"/>
        </w:rPr>
        <w:br/>
      </w:r>
      <w:r>
        <w:br/>
        <w:t>Output:</w:t>
      </w:r>
    </w:p>
    <w:p w14:paraId="506E96B7" w14:textId="77777777" w:rsidR="00B60D8E" w:rsidRDefault="00B60D8E" w:rsidP="005B7EF5"/>
    <w:p w14:paraId="7F3A22ED" w14:textId="30287E84" w:rsidR="00594649" w:rsidRDefault="00594649" w:rsidP="005B7EF5"/>
    <w:p w14:paraId="1C8A4A93" w14:textId="005B9ADC" w:rsidR="007144B9" w:rsidRDefault="007144B9" w:rsidP="005B7EF5"/>
    <w:p w14:paraId="555098E7" w14:textId="1006AB7E" w:rsidR="007144B9" w:rsidRDefault="007144B9" w:rsidP="005B7EF5"/>
    <w:p w14:paraId="6AEDACE7" w14:textId="3B0F1999" w:rsidR="007144B9" w:rsidRDefault="007144B9" w:rsidP="005B7EF5"/>
    <w:p w14:paraId="4D55C9D7" w14:textId="6F2D0CFA" w:rsidR="007144B9" w:rsidRDefault="007144B9" w:rsidP="005B7EF5"/>
    <w:p w14:paraId="2E57C4CA" w14:textId="7825377F" w:rsidR="007144B9" w:rsidRDefault="007144B9" w:rsidP="005B7EF5"/>
    <w:p w14:paraId="46CEF33B" w14:textId="0C55EE16" w:rsidR="007144B9" w:rsidRDefault="007144B9" w:rsidP="005B7EF5"/>
    <w:p w14:paraId="579B78B0" w14:textId="0271E8B5" w:rsidR="007144B9" w:rsidRDefault="007144B9" w:rsidP="005B7EF5"/>
    <w:p w14:paraId="66F92964" w14:textId="7FB5BFA9" w:rsidR="007144B9" w:rsidRDefault="007144B9" w:rsidP="005B7EF5"/>
    <w:p w14:paraId="7A86C188" w14:textId="1EBB8A73" w:rsidR="007144B9" w:rsidRDefault="007144B9" w:rsidP="005B7EF5"/>
    <w:p w14:paraId="1BBB23FD" w14:textId="75605BF3" w:rsidR="007144B9" w:rsidRDefault="007144B9" w:rsidP="005B7EF5"/>
    <w:p w14:paraId="0CB47E94" w14:textId="0368ACA4" w:rsidR="007144B9" w:rsidRDefault="007144B9" w:rsidP="005B7EF5"/>
    <w:p w14:paraId="61B3BDE2" w14:textId="47886AAE" w:rsidR="007144B9" w:rsidRDefault="007144B9" w:rsidP="005B7EF5"/>
    <w:p w14:paraId="57717E69" w14:textId="380B5CE2" w:rsidR="007144B9" w:rsidRDefault="007144B9" w:rsidP="005B7EF5"/>
    <w:p w14:paraId="26F722AB" w14:textId="71F9C86B" w:rsidR="007144B9" w:rsidRDefault="007144B9" w:rsidP="005B7EF5"/>
    <w:p w14:paraId="60A6E3DC" w14:textId="19E86CC3" w:rsidR="007144B9" w:rsidRPr="003D316E" w:rsidRDefault="007144B9" w:rsidP="007144B9">
      <w:pPr>
        <w:pStyle w:val="Heading1"/>
      </w:pPr>
      <w:proofErr w:type="spellStart"/>
      <w:r w:rsidRPr="003D316E">
        <w:lastRenderedPageBreak/>
        <w:t>bia</w:t>
      </w:r>
      <w:r>
        <w:t>SAP</w:t>
      </w:r>
      <w:proofErr w:type="spellEnd"/>
      <w:r w:rsidRPr="003D316E">
        <w:t xml:space="preserve"> </w:t>
      </w:r>
      <w:r>
        <w:t>Converting VBScript to Python</w:t>
      </w:r>
    </w:p>
    <w:p w14:paraId="7D80502D" w14:textId="5C56BD6D" w:rsidR="007144B9" w:rsidRDefault="007144B9" w:rsidP="007144B9">
      <w:r>
        <w:t>In majority of cases the structure of the SAP script in Python will look as follows:</w:t>
      </w:r>
    </w:p>
    <w:p w14:paraId="65C5E35A" w14:textId="08FC0EDA" w:rsidR="007144B9" w:rsidRDefault="007144B9" w:rsidP="007144B9"/>
    <w:p w14:paraId="6990ECAD" w14:textId="77777777" w:rsidR="007144B9" w:rsidRPr="007144B9" w:rsidRDefault="007144B9" w:rsidP="007144B9">
      <w:pPr>
        <w:spacing w:before="0"/>
        <w:rPr>
          <w:rFonts w:ascii="Courier New" w:hAnsi="Courier New" w:cs="Courier New"/>
          <w:sz w:val="18"/>
          <w:szCs w:val="18"/>
        </w:rPr>
      </w:pPr>
      <w:r w:rsidRPr="007144B9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7144B9">
        <w:rPr>
          <w:rFonts w:ascii="Courier New" w:hAnsi="Courier New" w:cs="Courier New"/>
          <w:sz w:val="18"/>
          <w:szCs w:val="18"/>
        </w:rPr>
        <w:t>biaSAP</w:t>
      </w:r>
      <w:proofErr w:type="spellEnd"/>
      <w:r w:rsidRPr="007144B9">
        <w:rPr>
          <w:rFonts w:ascii="Courier New" w:hAnsi="Courier New" w:cs="Courier New"/>
          <w:sz w:val="18"/>
          <w:szCs w:val="18"/>
        </w:rPr>
        <w:t xml:space="preserve"> import </w:t>
      </w:r>
      <w:proofErr w:type="spellStart"/>
      <w:r w:rsidRPr="007144B9">
        <w:rPr>
          <w:rFonts w:ascii="Courier New" w:hAnsi="Courier New" w:cs="Courier New"/>
          <w:sz w:val="18"/>
          <w:szCs w:val="18"/>
        </w:rPr>
        <w:t>SAPlogin</w:t>
      </w:r>
      <w:proofErr w:type="spellEnd"/>
    </w:p>
    <w:p w14:paraId="77D49F62" w14:textId="77777777" w:rsidR="007144B9" w:rsidRPr="007144B9" w:rsidRDefault="007144B9" w:rsidP="007144B9">
      <w:pPr>
        <w:spacing w:before="0"/>
        <w:rPr>
          <w:rFonts w:ascii="Courier New" w:hAnsi="Courier New" w:cs="Courier New"/>
          <w:sz w:val="18"/>
          <w:szCs w:val="18"/>
        </w:rPr>
      </w:pPr>
      <w:r w:rsidRPr="007144B9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7144B9">
        <w:rPr>
          <w:rFonts w:ascii="Courier New" w:hAnsi="Courier New" w:cs="Courier New"/>
          <w:sz w:val="18"/>
          <w:szCs w:val="18"/>
        </w:rPr>
        <w:t>biaSAP</w:t>
      </w:r>
      <w:proofErr w:type="spellEnd"/>
      <w:r w:rsidRPr="007144B9">
        <w:rPr>
          <w:rFonts w:ascii="Courier New" w:hAnsi="Courier New" w:cs="Courier New"/>
          <w:sz w:val="18"/>
          <w:szCs w:val="18"/>
        </w:rPr>
        <w:t xml:space="preserve"> import </w:t>
      </w:r>
      <w:proofErr w:type="spellStart"/>
      <w:r w:rsidRPr="007144B9">
        <w:rPr>
          <w:rFonts w:ascii="Courier New" w:hAnsi="Courier New" w:cs="Courier New"/>
          <w:sz w:val="18"/>
          <w:szCs w:val="18"/>
        </w:rPr>
        <w:t>SAPlogout</w:t>
      </w:r>
      <w:proofErr w:type="spellEnd"/>
    </w:p>
    <w:p w14:paraId="32F35A14" w14:textId="77777777" w:rsidR="007144B9" w:rsidRPr="007144B9" w:rsidRDefault="007144B9" w:rsidP="007144B9">
      <w:pPr>
        <w:spacing w:before="0"/>
        <w:rPr>
          <w:rFonts w:ascii="Courier New" w:hAnsi="Courier New" w:cs="Courier New"/>
          <w:sz w:val="18"/>
          <w:szCs w:val="18"/>
        </w:rPr>
      </w:pPr>
    </w:p>
    <w:p w14:paraId="3CD38543" w14:textId="77777777" w:rsidR="007144B9" w:rsidRPr="007144B9" w:rsidRDefault="007144B9" w:rsidP="007144B9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r w:rsidRPr="007144B9">
        <w:rPr>
          <w:rFonts w:ascii="Courier New" w:hAnsi="Courier New" w:cs="Courier New"/>
          <w:sz w:val="18"/>
          <w:szCs w:val="18"/>
        </w:rPr>
        <w:t>SAPsystem</w:t>
      </w:r>
      <w:proofErr w:type="spellEnd"/>
      <w:r w:rsidRPr="007144B9">
        <w:rPr>
          <w:rFonts w:ascii="Courier New" w:hAnsi="Courier New" w:cs="Courier New"/>
          <w:sz w:val="18"/>
          <w:szCs w:val="18"/>
        </w:rPr>
        <w:t xml:space="preserve"> = "OG ERP: P25 Productive SSO"</w:t>
      </w:r>
    </w:p>
    <w:p w14:paraId="19AC2692" w14:textId="77777777" w:rsidR="007144B9" w:rsidRPr="007144B9" w:rsidRDefault="007144B9" w:rsidP="007144B9">
      <w:pPr>
        <w:spacing w:before="0"/>
        <w:rPr>
          <w:rFonts w:ascii="Courier New" w:hAnsi="Courier New" w:cs="Courier New"/>
          <w:sz w:val="18"/>
          <w:szCs w:val="18"/>
        </w:rPr>
      </w:pPr>
      <w:r w:rsidRPr="007144B9">
        <w:rPr>
          <w:rFonts w:ascii="Courier New" w:hAnsi="Courier New" w:cs="Courier New"/>
          <w:sz w:val="18"/>
          <w:szCs w:val="18"/>
        </w:rPr>
        <w:t xml:space="preserve">Session = </w:t>
      </w:r>
      <w:proofErr w:type="spellStart"/>
      <w:proofErr w:type="gramStart"/>
      <w:r w:rsidRPr="007144B9">
        <w:rPr>
          <w:rFonts w:ascii="Courier New" w:hAnsi="Courier New" w:cs="Courier New"/>
          <w:sz w:val="18"/>
          <w:szCs w:val="18"/>
        </w:rPr>
        <w:t>SAPlogin</w:t>
      </w:r>
      <w:proofErr w:type="spellEnd"/>
      <w:r w:rsidRPr="007144B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7144B9">
        <w:rPr>
          <w:rFonts w:ascii="Courier New" w:hAnsi="Courier New" w:cs="Courier New"/>
          <w:sz w:val="18"/>
          <w:szCs w:val="18"/>
        </w:rPr>
        <w:t>SAPsystem</w:t>
      </w:r>
      <w:proofErr w:type="spellEnd"/>
      <w:r w:rsidRPr="007144B9">
        <w:rPr>
          <w:rFonts w:ascii="Courier New" w:hAnsi="Courier New" w:cs="Courier New"/>
          <w:sz w:val="18"/>
          <w:szCs w:val="18"/>
        </w:rPr>
        <w:t>)</w:t>
      </w:r>
    </w:p>
    <w:p w14:paraId="7C507099" w14:textId="77777777" w:rsidR="007144B9" w:rsidRPr="007144B9" w:rsidRDefault="007144B9" w:rsidP="007144B9">
      <w:pPr>
        <w:spacing w:before="0"/>
        <w:rPr>
          <w:rFonts w:ascii="Courier New" w:hAnsi="Courier New" w:cs="Courier New"/>
          <w:sz w:val="18"/>
          <w:szCs w:val="18"/>
        </w:rPr>
      </w:pPr>
    </w:p>
    <w:p w14:paraId="59DF1E1C" w14:textId="54DB36D2" w:rsidR="007144B9" w:rsidRPr="007144B9" w:rsidRDefault="007144B9" w:rsidP="007144B9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r w:rsidRPr="007144B9">
        <w:rPr>
          <w:rFonts w:ascii="Courier New" w:hAnsi="Courier New" w:cs="Courier New"/>
          <w:sz w:val="18"/>
          <w:szCs w:val="18"/>
        </w:rPr>
        <w:t>Session.StartTransaction</w:t>
      </w:r>
      <w:proofErr w:type="spellEnd"/>
      <w:r w:rsidRPr="007144B9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7144B9">
        <w:rPr>
          <w:rFonts w:ascii="Courier New" w:hAnsi="Courier New" w:cs="Courier New"/>
          <w:sz w:val="18"/>
          <w:szCs w:val="18"/>
        </w:rPr>
        <w:t>udm_dispute</w:t>
      </w:r>
      <w:proofErr w:type="spellEnd"/>
      <w:r w:rsidRPr="007144B9">
        <w:rPr>
          <w:rFonts w:ascii="Courier New" w:hAnsi="Courier New" w:cs="Courier New"/>
          <w:sz w:val="18"/>
          <w:szCs w:val="18"/>
        </w:rPr>
        <w:t>")</w:t>
      </w:r>
    </w:p>
    <w:p w14:paraId="5F92EE0A" w14:textId="77777777" w:rsidR="007144B9" w:rsidRPr="007144B9" w:rsidRDefault="007144B9" w:rsidP="007144B9">
      <w:pPr>
        <w:spacing w:before="0"/>
        <w:rPr>
          <w:rFonts w:ascii="Courier New" w:hAnsi="Courier New" w:cs="Courier New"/>
          <w:sz w:val="18"/>
          <w:szCs w:val="18"/>
        </w:rPr>
      </w:pPr>
    </w:p>
    <w:p w14:paraId="5C3556EC" w14:textId="2439CCA4" w:rsidR="007144B9" w:rsidRDefault="007144B9" w:rsidP="007144B9">
      <w:pPr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SAP Session commands</w:t>
      </w:r>
    </w:p>
    <w:p w14:paraId="586C7BEE" w14:textId="77777777" w:rsidR="007144B9" w:rsidRPr="007144B9" w:rsidRDefault="007144B9" w:rsidP="007144B9">
      <w:pPr>
        <w:spacing w:before="0"/>
        <w:rPr>
          <w:rFonts w:ascii="Courier New" w:hAnsi="Courier New" w:cs="Courier New"/>
          <w:sz w:val="18"/>
          <w:szCs w:val="18"/>
        </w:rPr>
      </w:pPr>
    </w:p>
    <w:p w14:paraId="3CF0B579" w14:textId="7488C5CC" w:rsidR="007144B9" w:rsidRDefault="007144B9" w:rsidP="007144B9">
      <w:pPr>
        <w:spacing w:before="0"/>
      </w:pPr>
      <w:proofErr w:type="spellStart"/>
      <w:proofErr w:type="gramStart"/>
      <w:r w:rsidRPr="007144B9">
        <w:rPr>
          <w:rFonts w:ascii="Courier New" w:hAnsi="Courier New" w:cs="Courier New"/>
          <w:sz w:val="18"/>
          <w:szCs w:val="18"/>
        </w:rPr>
        <w:t>SAPlogout</w:t>
      </w:r>
      <w:proofErr w:type="spellEnd"/>
      <w:r w:rsidRPr="007144B9">
        <w:rPr>
          <w:rFonts w:ascii="Courier New" w:hAnsi="Courier New" w:cs="Courier New"/>
          <w:sz w:val="18"/>
          <w:szCs w:val="18"/>
        </w:rPr>
        <w:t>(</w:t>
      </w:r>
      <w:proofErr w:type="gramEnd"/>
      <w:r w:rsidRPr="007144B9">
        <w:rPr>
          <w:rFonts w:ascii="Courier New" w:hAnsi="Courier New" w:cs="Courier New"/>
          <w:sz w:val="18"/>
          <w:szCs w:val="18"/>
        </w:rPr>
        <w:t>Session)</w:t>
      </w:r>
      <w:r>
        <w:rPr>
          <w:rFonts w:ascii="Courier New" w:hAnsi="Courier New" w:cs="Courier New"/>
        </w:rPr>
        <w:br/>
      </w:r>
      <w:r>
        <w:br/>
      </w:r>
      <w:r w:rsidR="005E04FA">
        <w:t>In order to start a transaction, use the following Session method:</w:t>
      </w:r>
    </w:p>
    <w:p w14:paraId="0D510F73" w14:textId="1BFEA4C3" w:rsidR="005E04FA" w:rsidRPr="007144B9" w:rsidRDefault="005E04FA" w:rsidP="005E04FA">
      <w:pPr>
        <w:spacing w:before="0"/>
        <w:rPr>
          <w:rFonts w:ascii="Courier New" w:hAnsi="Courier New" w:cs="Courier New"/>
          <w:sz w:val="18"/>
          <w:szCs w:val="18"/>
        </w:rPr>
      </w:pPr>
      <w:r>
        <w:br/>
      </w:r>
      <w:proofErr w:type="spellStart"/>
      <w:r w:rsidRPr="007144B9">
        <w:rPr>
          <w:rFonts w:ascii="Courier New" w:hAnsi="Courier New" w:cs="Courier New"/>
          <w:sz w:val="18"/>
          <w:szCs w:val="18"/>
        </w:rPr>
        <w:t>Session.StartTransaction</w:t>
      </w:r>
      <w:proofErr w:type="spellEnd"/>
      <w:r w:rsidRPr="007144B9"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TransactionName</w:t>
      </w:r>
      <w:proofErr w:type="spellEnd"/>
      <w:r w:rsidRPr="007144B9">
        <w:rPr>
          <w:rFonts w:ascii="Courier New" w:hAnsi="Courier New" w:cs="Courier New"/>
          <w:sz w:val="18"/>
          <w:szCs w:val="18"/>
        </w:rPr>
        <w:t>)</w:t>
      </w:r>
    </w:p>
    <w:p w14:paraId="252CA7E6" w14:textId="79CA683F" w:rsidR="005E04FA" w:rsidRDefault="005E04FA" w:rsidP="007144B9">
      <w:pPr>
        <w:spacing w:before="0"/>
      </w:pPr>
    </w:p>
    <w:p w14:paraId="7ACA8EE7" w14:textId="006B19E9" w:rsidR="005E04FA" w:rsidRDefault="005E04FA" w:rsidP="005E04FA">
      <w:pPr>
        <w:spacing w:before="0"/>
      </w:pPr>
      <w:r>
        <w:t>The SAP GUI Window main containers can be controlled by separate objects if needed:</w:t>
      </w:r>
    </w:p>
    <w:p w14:paraId="565CAEF7" w14:textId="77777777" w:rsidR="005E04FA" w:rsidRPr="005E04FA" w:rsidRDefault="005E04FA" w:rsidP="005E04FA">
      <w:pPr>
        <w:spacing w:before="0"/>
        <w:rPr>
          <w:rFonts w:ascii="Courier New" w:hAnsi="Courier New" w:cs="Courier New"/>
          <w:sz w:val="18"/>
          <w:szCs w:val="18"/>
        </w:rPr>
      </w:pPr>
      <w:r>
        <w:br/>
      </w:r>
      <w:proofErr w:type="spellStart"/>
      <w:r w:rsidRPr="005E04FA">
        <w:rPr>
          <w:rFonts w:ascii="Courier New" w:hAnsi="Courier New" w:cs="Courier New"/>
          <w:sz w:val="18"/>
          <w:szCs w:val="18"/>
        </w:rPr>
        <w:t>SAP_GuiMainWindow</w:t>
      </w:r>
      <w:proofErr w:type="spellEnd"/>
      <w:r w:rsidRPr="005E04F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E04FA">
        <w:rPr>
          <w:rFonts w:ascii="Courier New" w:hAnsi="Courier New" w:cs="Courier New"/>
          <w:sz w:val="18"/>
          <w:szCs w:val="18"/>
        </w:rPr>
        <w:t>Session.Children</w:t>
      </w:r>
      <w:proofErr w:type="spellEnd"/>
      <w:r w:rsidRPr="005E04FA">
        <w:rPr>
          <w:rFonts w:ascii="Courier New" w:hAnsi="Courier New" w:cs="Courier New"/>
          <w:sz w:val="18"/>
          <w:szCs w:val="18"/>
        </w:rPr>
        <w:t>(0)</w:t>
      </w:r>
    </w:p>
    <w:p w14:paraId="3CB10CE7" w14:textId="77777777" w:rsidR="005E04FA" w:rsidRPr="005E04FA" w:rsidRDefault="005E04FA" w:rsidP="005E04FA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r w:rsidRPr="005E04FA">
        <w:rPr>
          <w:rFonts w:ascii="Courier New" w:hAnsi="Courier New" w:cs="Courier New"/>
          <w:sz w:val="18"/>
          <w:szCs w:val="18"/>
        </w:rPr>
        <w:t>SAP_GuiMenuBar</w:t>
      </w:r>
      <w:proofErr w:type="spellEnd"/>
      <w:r w:rsidRPr="005E04F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E04FA">
        <w:rPr>
          <w:rFonts w:ascii="Courier New" w:hAnsi="Courier New" w:cs="Courier New"/>
          <w:sz w:val="18"/>
          <w:szCs w:val="18"/>
        </w:rPr>
        <w:t>Session.Children</w:t>
      </w:r>
      <w:proofErr w:type="spellEnd"/>
      <w:r w:rsidRPr="005E04FA">
        <w:rPr>
          <w:rFonts w:ascii="Courier New" w:hAnsi="Courier New" w:cs="Courier New"/>
          <w:sz w:val="18"/>
          <w:szCs w:val="18"/>
        </w:rPr>
        <w:t>(0</w:t>
      </w:r>
      <w:proofErr w:type="gramStart"/>
      <w:r w:rsidRPr="005E04FA">
        <w:rPr>
          <w:rFonts w:ascii="Courier New" w:hAnsi="Courier New" w:cs="Courier New"/>
          <w:sz w:val="18"/>
          <w:szCs w:val="18"/>
        </w:rPr>
        <w:t>).Children</w:t>
      </w:r>
      <w:proofErr w:type="gramEnd"/>
      <w:r w:rsidRPr="005E04FA">
        <w:rPr>
          <w:rFonts w:ascii="Courier New" w:hAnsi="Courier New" w:cs="Courier New"/>
          <w:sz w:val="18"/>
          <w:szCs w:val="18"/>
        </w:rPr>
        <w:t>(0)</w:t>
      </w:r>
    </w:p>
    <w:p w14:paraId="6F48C538" w14:textId="77777777" w:rsidR="005E04FA" w:rsidRPr="005E04FA" w:rsidRDefault="005E04FA" w:rsidP="005E04FA">
      <w:pPr>
        <w:spacing w:before="0"/>
        <w:rPr>
          <w:rFonts w:ascii="Courier New" w:hAnsi="Courier New" w:cs="Courier New"/>
          <w:sz w:val="18"/>
          <w:szCs w:val="18"/>
        </w:rPr>
      </w:pPr>
      <w:r w:rsidRPr="005E04FA">
        <w:rPr>
          <w:rFonts w:ascii="Courier New" w:hAnsi="Courier New" w:cs="Courier New"/>
          <w:sz w:val="18"/>
          <w:szCs w:val="18"/>
        </w:rPr>
        <w:t xml:space="preserve">SAP_GuiToolBar1 = </w:t>
      </w:r>
      <w:proofErr w:type="spellStart"/>
      <w:r w:rsidRPr="005E04FA">
        <w:rPr>
          <w:rFonts w:ascii="Courier New" w:hAnsi="Courier New" w:cs="Courier New"/>
          <w:sz w:val="18"/>
          <w:szCs w:val="18"/>
        </w:rPr>
        <w:t>Session.Children</w:t>
      </w:r>
      <w:proofErr w:type="spellEnd"/>
      <w:r w:rsidRPr="005E04FA">
        <w:rPr>
          <w:rFonts w:ascii="Courier New" w:hAnsi="Courier New" w:cs="Courier New"/>
          <w:sz w:val="18"/>
          <w:szCs w:val="18"/>
        </w:rPr>
        <w:t>(0</w:t>
      </w:r>
      <w:proofErr w:type="gramStart"/>
      <w:r w:rsidRPr="005E04FA">
        <w:rPr>
          <w:rFonts w:ascii="Courier New" w:hAnsi="Courier New" w:cs="Courier New"/>
          <w:sz w:val="18"/>
          <w:szCs w:val="18"/>
        </w:rPr>
        <w:t>).Children</w:t>
      </w:r>
      <w:proofErr w:type="gramEnd"/>
      <w:r w:rsidRPr="005E04FA">
        <w:rPr>
          <w:rFonts w:ascii="Courier New" w:hAnsi="Courier New" w:cs="Courier New"/>
          <w:sz w:val="18"/>
          <w:szCs w:val="18"/>
        </w:rPr>
        <w:t>(1)</w:t>
      </w:r>
    </w:p>
    <w:p w14:paraId="55C2E43D" w14:textId="77777777" w:rsidR="005E04FA" w:rsidRPr="005E04FA" w:rsidRDefault="005E04FA" w:rsidP="005E04FA">
      <w:pPr>
        <w:spacing w:before="0"/>
        <w:rPr>
          <w:rFonts w:ascii="Courier New" w:hAnsi="Courier New" w:cs="Courier New"/>
          <w:sz w:val="18"/>
          <w:szCs w:val="18"/>
        </w:rPr>
      </w:pPr>
      <w:r w:rsidRPr="005E04FA">
        <w:rPr>
          <w:rFonts w:ascii="Courier New" w:hAnsi="Courier New" w:cs="Courier New"/>
          <w:sz w:val="18"/>
          <w:szCs w:val="18"/>
        </w:rPr>
        <w:t xml:space="preserve">SAP_GuiToolBar2 = </w:t>
      </w:r>
      <w:proofErr w:type="spellStart"/>
      <w:r w:rsidRPr="005E04FA">
        <w:rPr>
          <w:rFonts w:ascii="Courier New" w:hAnsi="Courier New" w:cs="Courier New"/>
          <w:sz w:val="18"/>
          <w:szCs w:val="18"/>
        </w:rPr>
        <w:t>Session.Children</w:t>
      </w:r>
      <w:proofErr w:type="spellEnd"/>
      <w:r w:rsidRPr="005E04FA">
        <w:rPr>
          <w:rFonts w:ascii="Courier New" w:hAnsi="Courier New" w:cs="Courier New"/>
          <w:sz w:val="18"/>
          <w:szCs w:val="18"/>
        </w:rPr>
        <w:t>(0</w:t>
      </w:r>
      <w:proofErr w:type="gramStart"/>
      <w:r w:rsidRPr="005E04FA">
        <w:rPr>
          <w:rFonts w:ascii="Courier New" w:hAnsi="Courier New" w:cs="Courier New"/>
          <w:sz w:val="18"/>
          <w:szCs w:val="18"/>
        </w:rPr>
        <w:t>).Children</w:t>
      </w:r>
      <w:proofErr w:type="gramEnd"/>
      <w:r w:rsidRPr="005E04FA">
        <w:rPr>
          <w:rFonts w:ascii="Courier New" w:hAnsi="Courier New" w:cs="Courier New"/>
          <w:sz w:val="18"/>
          <w:szCs w:val="18"/>
        </w:rPr>
        <w:t>(3)</w:t>
      </w:r>
    </w:p>
    <w:p w14:paraId="30BACB68" w14:textId="77777777" w:rsidR="005E04FA" w:rsidRPr="005E04FA" w:rsidRDefault="005E04FA" w:rsidP="005E04FA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r w:rsidRPr="005E04FA">
        <w:rPr>
          <w:rFonts w:ascii="Courier New" w:hAnsi="Courier New" w:cs="Courier New"/>
          <w:sz w:val="18"/>
          <w:szCs w:val="18"/>
        </w:rPr>
        <w:t>SAP_GuiTitleBar</w:t>
      </w:r>
      <w:proofErr w:type="spellEnd"/>
      <w:r w:rsidRPr="005E04F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E04FA">
        <w:rPr>
          <w:rFonts w:ascii="Courier New" w:hAnsi="Courier New" w:cs="Courier New"/>
          <w:sz w:val="18"/>
          <w:szCs w:val="18"/>
        </w:rPr>
        <w:t>Session.Children</w:t>
      </w:r>
      <w:proofErr w:type="spellEnd"/>
      <w:r w:rsidRPr="005E04FA">
        <w:rPr>
          <w:rFonts w:ascii="Courier New" w:hAnsi="Courier New" w:cs="Courier New"/>
          <w:sz w:val="18"/>
          <w:szCs w:val="18"/>
        </w:rPr>
        <w:t>(0</w:t>
      </w:r>
      <w:proofErr w:type="gramStart"/>
      <w:r w:rsidRPr="005E04FA">
        <w:rPr>
          <w:rFonts w:ascii="Courier New" w:hAnsi="Courier New" w:cs="Courier New"/>
          <w:sz w:val="18"/>
          <w:szCs w:val="18"/>
        </w:rPr>
        <w:t>).Children</w:t>
      </w:r>
      <w:proofErr w:type="gramEnd"/>
      <w:r w:rsidRPr="005E04FA">
        <w:rPr>
          <w:rFonts w:ascii="Courier New" w:hAnsi="Courier New" w:cs="Courier New"/>
          <w:sz w:val="18"/>
          <w:szCs w:val="18"/>
        </w:rPr>
        <w:t>(2)</w:t>
      </w:r>
    </w:p>
    <w:p w14:paraId="091A270E" w14:textId="77777777" w:rsidR="005E04FA" w:rsidRPr="005E04FA" w:rsidRDefault="005E04FA" w:rsidP="005E04FA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r w:rsidRPr="005E04FA">
        <w:rPr>
          <w:rFonts w:ascii="Courier New" w:hAnsi="Courier New" w:cs="Courier New"/>
          <w:sz w:val="18"/>
          <w:szCs w:val="18"/>
        </w:rPr>
        <w:t>SAP_GuiUserArea</w:t>
      </w:r>
      <w:proofErr w:type="spellEnd"/>
      <w:r w:rsidRPr="005E04F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E04FA">
        <w:rPr>
          <w:rFonts w:ascii="Courier New" w:hAnsi="Courier New" w:cs="Courier New"/>
          <w:sz w:val="18"/>
          <w:szCs w:val="18"/>
        </w:rPr>
        <w:t>Session.Children</w:t>
      </w:r>
      <w:proofErr w:type="spellEnd"/>
      <w:r w:rsidRPr="005E04FA">
        <w:rPr>
          <w:rFonts w:ascii="Courier New" w:hAnsi="Courier New" w:cs="Courier New"/>
          <w:sz w:val="18"/>
          <w:szCs w:val="18"/>
        </w:rPr>
        <w:t>(0</w:t>
      </w:r>
      <w:proofErr w:type="gramStart"/>
      <w:r w:rsidRPr="005E04FA">
        <w:rPr>
          <w:rFonts w:ascii="Courier New" w:hAnsi="Courier New" w:cs="Courier New"/>
          <w:sz w:val="18"/>
          <w:szCs w:val="18"/>
        </w:rPr>
        <w:t>).Children</w:t>
      </w:r>
      <w:proofErr w:type="gramEnd"/>
      <w:r w:rsidRPr="005E04FA">
        <w:rPr>
          <w:rFonts w:ascii="Courier New" w:hAnsi="Courier New" w:cs="Courier New"/>
          <w:sz w:val="18"/>
          <w:szCs w:val="18"/>
        </w:rPr>
        <w:t>(4)</w:t>
      </w:r>
    </w:p>
    <w:p w14:paraId="47D94069" w14:textId="4B59087F" w:rsidR="005E04FA" w:rsidRPr="007144B9" w:rsidRDefault="005E04FA" w:rsidP="005E04FA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r w:rsidRPr="005E04FA">
        <w:rPr>
          <w:rFonts w:ascii="Courier New" w:hAnsi="Courier New" w:cs="Courier New"/>
          <w:sz w:val="18"/>
          <w:szCs w:val="18"/>
        </w:rPr>
        <w:t>SAP_GuiStatusBar</w:t>
      </w:r>
      <w:proofErr w:type="spellEnd"/>
      <w:r w:rsidRPr="005E04F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E04FA">
        <w:rPr>
          <w:rFonts w:ascii="Courier New" w:hAnsi="Courier New" w:cs="Courier New"/>
          <w:sz w:val="18"/>
          <w:szCs w:val="18"/>
        </w:rPr>
        <w:t>Session.Children</w:t>
      </w:r>
      <w:proofErr w:type="spellEnd"/>
      <w:r w:rsidRPr="005E04FA">
        <w:rPr>
          <w:rFonts w:ascii="Courier New" w:hAnsi="Courier New" w:cs="Courier New"/>
          <w:sz w:val="18"/>
          <w:szCs w:val="18"/>
        </w:rPr>
        <w:t>(0</w:t>
      </w:r>
      <w:proofErr w:type="gramStart"/>
      <w:r w:rsidRPr="005E04FA">
        <w:rPr>
          <w:rFonts w:ascii="Courier New" w:hAnsi="Courier New" w:cs="Courier New"/>
          <w:sz w:val="18"/>
          <w:szCs w:val="18"/>
        </w:rPr>
        <w:t>).Children</w:t>
      </w:r>
      <w:proofErr w:type="gramEnd"/>
      <w:r w:rsidRPr="005E04FA">
        <w:rPr>
          <w:rFonts w:ascii="Courier New" w:hAnsi="Courier New" w:cs="Courier New"/>
          <w:sz w:val="18"/>
          <w:szCs w:val="18"/>
        </w:rPr>
        <w:t>(5)</w:t>
      </w:r>
    </w:p>
    <w:p w14:paraId="3EB2C2A3" w14:textId="77777777" w:rsidR="005E04FA" w:rsidRPr="00F06074" w:rsidRDefault="005E04FA" w:rsidP="007144B9">
      <w:pPr>
        <w:spacing w:before="0"/>
        <w:rPr>
          <w:rFonts w:ascii="Courier New" w:hAnsi="Courier New" w:cs="Courier New"/>
        </w:rPr>
      </w:pPr>
    </w:p>
    <w:p w14:paraId="56C9D837" w14:textId="0A9A056D" w:rsidR="005E04FA" w:rsidRDefault="005E04FA" w:rsidP="005E04FA">
      <w:pPr>
        <w:spacing w:before="0"/>
      </w:pPr>
      <w:r>
        <w:t xml:space="preserve">VBScript recorded </w:t>
      </w:r>
      <w:proofErr w:type="spellStart"/>
      <w:r w:rsidRPr="005E04FA">
        <w:t>Session.FindById</w:t>
      </w:r>
      <w:proofErr w:type="spellEnd"/>
      <w:r>
        <w:t xml:space="preserve"> commands can be used in Python however method/property names and values need to be updated otherwise </w:t>
      </w:r>
      <w:r w:rsidR="000B316E">
        <w:t>they will</w:t>
      </w:r>
      <w:r>
        <w:t xml:space="preserve"> fail to execute.</w:t>
      </w:r>
      <w:r w:rsidR="000B316E">
        <w:t xml:space="preserve"> Example of some VBScript commands and their Python equivalent:</w:t>
      </w:r>
    </w:p>
    <w:p w14:paraId="51CED8B9" w14:textId="075D1EE8" w:rsidR="000B316E" w:rsidRDefault="000B316E" w:rsidP="005E04FA">
      <w:pPr>
        <w:spacing w:before="0"/>
      </w:pPr>
    </w:p>
    <w:p w14:paraId="3230175E" w14:textId="77777777" w:rsidR="000B316E" w:rsidRPr="000B316E" w:rsidRDefault="000B316E" w:rsidP="000B316E">
      <w:pPr>
        <w:spacing w:before="0"/>
        <w:rPr>
          <w:rFonts w:ascii="Courier New" w:hAnsi="Courier New" w:cs="Courier New"/>
          <w:sz w:val="18"/>
          <w:szCs w:val="18"/>
        </w:rPr>
      </w:pPr>
      <w:r w:rsidRPr="000B316E">
        <w:rPr>
          <w:rFonts w:ascii="Courier New" w:hAnsi="Courier New" w:cs="Courier New"/>
          <w:sz w:val="18"/>
          <w:szCs w:val="18"/>
        </w:rPr>
        <w:t>#</w:t>
      </w:r>
      <w:proofErr w:type="spellStart"/>
      <w:proofErr w:type="gramStart"/>
      <w:r w:rsidRPr="000B316E">
        <w:rPr>
          <w:rFonts w:ascii="Courier New" w:hAnsi="Courier New" w:cs="Courier New"/>
          <w:sz w:val="18"/>
          <w:szCs w:val="18"/>
        </w:rPr>
        <w:t>session.findById</w:t>
      </w:r>
      <w:proofErr w:type="spellEnd"/>
      <w:proofErr w:type="gramEnd"/>
      <w:r w:rsidRPr="000B316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wnd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[0]").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resizeWorkingPane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 xml:space="preserve"> 173, 36, 0</w:t>
      </w:r>
    </w:p>
    <w:p w14:paraId="79FD3E19" w14:textId="77777777" w:rsidR="000B316E" w:rsidRPr="000B316E" w:rsidRDefault="000B316E" w:rsidP="000B316E">
      <w:pPr>
        <w:spacing w:before="0"/>
        <w:rPr>
          <w:rFonts w:ascii="Courier New" w:hAnsi="Courier New" w:cs="Courier New"/>
          <w:sz w:val="18"/>
          <w:szCs w:val="18"/>
        </w:rPr>
      </w:pPr>
      <w:r w:rsidRPr="000B316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B316E">
        <w:rPr>
          <w:rFonts w:ascii="Courier New" w:hAnsi="Courier New" w:cs="Courier New"/>
          <w:sz w:val="18"/>
          <w:szCs w:val="18"/>
        </w:rPr>
        <w:t>session.findById</w:t>
      </w:r>
      <w:proofErr w:type="spellEnd"/>
      <w:proofErr w:type="gramEnd"/>
      <w:r w:rsidRPr="000B316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wnd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[0]").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resizeWorkingPane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(173, 36, 0)</w:t>
      </w:r>
    </w:p>
    <w:p w14:paraId="034433D5" w14:textId="77777777" w:rsidR="000B316E" w:rsidRPr="000B316E" w:rsidRDefault="000B316E" w:rsidP="000B316E">
      <w:pPr>
        <w:spacing w:before="0"/>
        <w:rPr>
          <w:rFonts w:ascii="Courier New" w:hAnsi="Courier New" w:cs="Courier New"/>
          <w:sz w:val="18"/>
          <w:szCs w:val="18"/>
        </w:rPr>
      </w:pPr>
      <w:r w:rsidRPr="000B316E">
        <w:rPr>
          <w:rFonts w:ascii="Courier New" w:hAnsi="Courier New" w:cs="Courier New"/>
          <w:sz w:val="18"/>
          <w:szCs w:val="18"/>
        </w:rPr>
        <w:t>#</w:t>
      </w:r>
      <w:proofErr w:type="spellStart"/>
      <w:proofErr w:type="gramStart"/>
      <w:r w:rsidRPr="000B316E">
        <w:rPr>
          <w:rFonts w:ascii="Courier New" w:hAnsi="Courier New" w:cs="Courier New"/>
          <w:sz w:val="18"/>
          <w:szCs w:val="18"/>
        </w:rPr>
        <w:t>session.findById</w:t>
      </w:r>
      <w:proofErr w:type="spellEnd"/>
      <w:proofErr w:type="gramEnd"/>
      <w:r w:rsidRPr="000B316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wnd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[0]/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tbar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[0]/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okcd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").text = "/nse16"</w:t>
      </w:r>
    </w:p>
    <w:p w14:paraId="6A851179" w14:textId="77777777" w:rsidR="000B316E" w:rsidRPr="000B316E" w:rsidRDefault="000B316E" w:rsidP="000B316E">
      <w:pPr>
        <w:spacing w:before="0"/>
        <w:rPr>
          <w:rFonts w:ascii="Courier New" w:hAnsi="Courier New" w:cs="Courier New"/>
          <w:sz w:val="18"/>
          <w:szCs w:val="18"/>
        </w:rPr>
      </w:pPr>
      <w:r w:rsidRPr="000B316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B316E">
        <w:rPr>
          <w:rFonts w:ascii="Courier New" w:hAnsi="Courier New" w:cs="Courier New"/>
          <w:sz w:val="18"/>
          <w:szCs w:val="18"/>
        </w:rPr>
        <w:t>session.findById</w:t>
      </w:r>
      <w:proofErr w:type="spellEnd"/>
      <w:proofErr w:type="gramEnd"/>
      <w:r w:rsidRPr="000B316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wnd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[0]/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tbar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[0]/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okcd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").text = "/nse16"</w:t>
      </w:r>
    </w:p>
    <w:p w14:paraId="0DFC376A" w14:textId="77777777" w:rsidR="000B316E" w:rsidRPr="000B316E" w:rsidRDefault="000B316E" w:rsidP="000B316E">
      <w:pPr>
        <w:spacing w:before="0"/>
        <w:rPr>
          <w:rFonts w:ascii="Courier New" w:hAnsi="Courier New" w:cs="Courier New"/>
          <w:sz w:val="18"/>
          <w:szCs w:val="18"/>
        </w:rPr>
      </w:pPr>
      <w:r w:rsidRPr="000B316E">
        <w:rPr>
          <w:rFonts w:ascii="Courier New" w:hAnsi="Courier New" w:cs="Courier New"/>
          <w:sz w:val="18"/>
          <w:szCs w:val="18"/>
        </w:rPr>
        <w:t>#</w:t>
      </w:r>
      <w:proofErr w:type="spellStart"/>
      <w:proofErr w:type="gramStart"/>
      <w:r w:rsidRPr="000B316E">
        <w:rPr>
          <w:rFonts w:ascii="Courier New" w:hAnsi="Courier New" w:cs="Courier New"/>
          <w:sz w:val="18"/>
          <w:szCs w:val="18"/>
        </w:rPr>
        <w:t>session.findById</w:t>
      </w:r>
      <w:proofErr w:type="spellEnd"/>
      <w:proofErr w:type="gramEnd"/>
      <w:r w:rsidRPr="000B316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wnd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[0]").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sendVKey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 xml:space="preserve"> 0</w:t>
      </w:r>
    </w:p>
    <w:p w14:paraId="1FE68991" w14:textId="77777777" w:rsidR="000B316E" w:rsidRPr="000B316E" w:rsidRDefault="000B316E" w:rsidP="000B316E">
      <w:pPr>
        <w:spacing w:before="0"/>
        <w:rPr>
          <w:rFonts w:ascii="Courier New" w:hAnsi="Courier New" w:cs="Courier New"/>
          <w:sz w:val="18"/>
          <w:szCs w:val="18"/>
        </w:rPr>
      </w:pPr>
      <w:r w:rsidRPr="000B316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B316E">
        <w:rPr>
          <w:rFonts w:ascii="Courier New" w:hAnsi="Courier New" w:cs="Courier New"/>
          <w:sz w:val="18"/>
          <w:szCs w:val="18"/>
        </w:rPr>
        <w:t>session.findById</w:t>
      </w:r>
      <w:proofErr w:type="spellEnd"/>
      <w:proofErr w:type="gramEnd"/>
      <w:r w:rsidRPr="000B316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wnd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[0]").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sendVKey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(0)</w:t>
      </w:r>
    </w:p>
    <w:p w14:paraId="6A385205" w14:textId="77777777" w:rsidR="000B316E" w:rsidRPr="000B316E" w:rsidRDefault="000B316E" w:rsidP="000B316E">
      <w:pPr>
        <w:spacing w:before="0"/>
        <w:rPr>
          <w:rFonts w:ascii="Courier New" w:hAnsi="Courier New" w:cs="Courier New"/>
          <w:sz w:val="18"/>
          <w:szCs w:val="18"/>
        </w:rPr>
      </w:pPr>
      <w:r w:rsidRPr="000B316E">
        <w:rPr>
          <w:rFonts w:ascii="Courier New" w:hAnsi="Courier New" w:cs="Courier New"/>
          <w:sz w:val="18"/>
          <w:szCs w:val="18"/>
        </w:rPr>
        <w:t>#</w:t>
      </w:r>
      <w:proofErr w:type="spellStart"/>
      <w:proofErr w:type="gramStart"/>
      <w:r w:rsidRPr="000B316E">
        <w:rPr>
          <w:rFonts w:ascii="Courier New" w:hAnsi="Courier New" w:cs="Courier New"/>
          <w:sz w:val="18"/>
          <w:szCs w:val="18"/>
        </w:rPr>
        <w:t>session.findById</w:t>
      </w:r>
      <w:proofErr w:type="spellEnd"/>
      <w:proofErr w:type="gramEnd"/>
      <w:r w:rsidRPr="000B316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wnd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[0]/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usr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ctxtDATABROWSE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-TABLENAME").text = "TADIR"</w:t>
      </w:r>
    </w:p>
    <w:p w14:paraId="0DAF7B90" w14:textId="77777777" w:rsidR="000B316E" w:rsidRPr="000B316E" w:rsidRDefault="000B316E" w:rsidP="000B316E">
      <w:pPr>
        <w:spacing w:before="0"/>
        <w:rPr>
          <w:rFonts w:ascii="Courier New" w:hAnsi="Courier New" w:cs="Courier New"/>
          <w:sz w:val="18"/>
          <w:szCs w:val="18"/>
        </w:rPr>
      </w:pPr>
      <w:r w:rsidRPr="000B316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B316E">
        <w:rPr>
          <w:rFonts w:ascii="Courier New" w:hAnsi="Courier New" w:cs="Courier New"/>
          <w:sz w:val="18"/>
          <w:szCs w:val="18"/>
        </w:rPr>
        <w:t>session.findById</w:t>
      </w:r>
      <w:proofErr w:type="spellEnd"/>
      <w:proofErr w:type="gramEnd"/>
      <w:r w:rsidRPr="000B316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wnd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[0]/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usr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ctxtDATABROWSE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-TABLENAME").text = "TADIR"</w:t>
      </w:r>
    </w:p>
    <w:p w14:paraId="2023EC73" w14:textId="77777777" w:rsidR="000B316E" w:rsidRPr="000B316E" w:rsidRDefault="000B316E" w:rsidP="000B316E">
      <w:pPr>
        <w:spacing w:before="0"/>
        <w:rPr>
          <w:rFonts w:ascii="Courier New" w:hAnsi="Courier New" w:cs="Courier New"/>
          <w:sz w:val="18"/>
          <w:szCs w:val="18"/>
        </w:rPr>
      </w:pPr>
      <w:r w:rsidRPr="000B316E">
        <w:rPr>
          <w:rFonts w:ascii="Courier New" w:hAnsi="Courier New" w:cs="Courier New"/>
          <w:sz w:val="18"/>
          <w:szCs w:val="18"/>
        </w:rPr>
        <w:t>#</w:t>
      </w:r>
      <w:proofErr w:type="spellStart"/>
      <w:proofErr w:type="gramStart"/>
      <w:r w:rsidRPr="000B316E">
        <w:rPr>
          <w:rFonts w:ascii="Courier New" w:hAnsi="Courier New" w:cs="Courier New"/>
          <w:sz w:val="18"/>
          <w:szCs w:val="18"/>
        </w:rPr>
        <w:t>session.findById</w:t>
      </w:r>
      <w:proofErr w:type="spellEnd"/>
      <w:proofErr w:type="gramEnd"/>
      <w:r w:rsidRPr="000B316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wnd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[0]").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sendVKey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 xml:space="preserve"> 0</w:t>
      </w:r>
    </w:p>
    <w:p w14:paraId="1D32C6E7" w14:textId="77777777" w:rsidR="000B316E" w:rsidRPr="000B316E" w:rsidRDefault="000B316E" w:rsidP="000B316E">
      <w:pPr>
        <w:spacing w:before="0"/>
        <w:rPr>
          <w:rFonts w:ascii="Courier New" w:hAnsi="Courier New" w:cs="Courier New"/>
          <w:sz w:val="18"/>
          <w:szCs w:val="18"/>
        </w:rPr>
      </w:pPr>
      <w:r w:rsidRPr="000B316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B316E">
        <w:rPr>
          <w:rFonts w:ascii="Courier New" w:hAnsi="Courier New" w:cs="Courier New"/>
          <w:sz w:val="18"/>
          <w:szCs w:val="18"/>
        </w:rPr>
        <w:t>session.findById</w:t>
      </w:r>
      <w:proofErr w:type="spellEnd"/>
      <w:proofErr w:type="gramEnd"/>
      <w:r w:rsidRPr="000B316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wnd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[0]").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sendVKey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(0)</w:t>
      </w:r>
    </w:p>
    <w:p w14:paraId="40055E90" w14:textId="77777777" w:rsidR="000B316E" w:rsidRPr="000B316E" w:rsidRDefault="000B316E" w:rsidP="000B316E">
      <w:pPr>
        <w:spacing w:before="0"/>
        <w:rPr>
          <w:rFonts w:ascii="Courier New" w:hAnsi="Courier New" w:cs="Courier New"/>
          <w:sz w:val="18"/>
          <w:szCs w:val="18"/>
        </w:rPr>
      </w:pPr>
      <w:r w:rsidRPr="000B316E">
        <w:rPr>
          <w:rFonts w:ascii="Courier New" w:hAnsi="Courier New" w:cs="Courier New"/>
          <w:sz w:val="18"/>
          <w:szCs w:val="18"/>
        </w:rPr>
        <w:t>#</w:t>
      </w:r>
      <w:proofErr w:type="spellStart"/>
      <w:proofErr w:type="gramStart"/>
      <w:r w:rsidRPr="000B316E">
        <w:rPr>
          <w:rFonts w:ascii="Courier New" w:hAnsi="Courier New" w:cs="Courier New"/>
          <w:sz w:val="18"/>
          <w:szCs w:val="18"/>
        </w:rPr>
        <w:t>session.findById</w:t>
      </w:r>
      <w:proofErr w:type="spellEnd"/>
      <w:proofErr w:type="gramEnd"/>
      <w:r w:rsidRPr="000B316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wnd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[0]/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tbar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[1]/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btn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[8]").press</w:t>
      </w:r>
    </w:p>
    <w:p w14:paraId="1A775AC3" w14:textId="2909A191" w:rsidR="000B316E" w:rsidRPr="000B316E" w:rsidRDefault="000B316E" w:rsidP="000B316E">
      <w:pPr>
        <w:spacing w:before="0"/>
        <w:rPr>
          <w:rFonts w:ascii="Courier New" w:hAnsi="Courier New" w:cs="Courier New"/>
          <w:sz w:val="18"/>
          <w:szCs w:val="18"/>
        </w:rPr>
      </w:pPr>
      <w:r w:rsidRPr="000B316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B316E">
        <w:rPr>
          <w:rFonts w:ascii="Courier New" w:hAnsi="Courier New" w:cs="Courier New"/>
          <w:sz w:val="18"/>
          <w:szCs w:val="18"/>
        </w:rPr>
        <w:t>session.findById</w:t>
      </w:r>
      <w:proofErr w:type="spellEnd"/>
      <w:proofErr w:type="gramEnd"/>
      <w:r w:rsidRPr="000B316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wnd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[0]/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tbar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[1]/</w:t>
      </w:r>
      <w:proofErr w:type="spellStart"/>
      <w:r w:rsidRPr="000B316E">
        <w:rPr>
          <w:rFonts w:ascii="Courier New" w:hAnsi="Courier New" w:cs="Courier New"/>
          <w:sz w:val="18"/>
          <w:szCs w:val="18"/>
        </w:rPr>
        <w:t>btn</w:t>
      </w:r>
      <w:proofErr w:type="spellEnd"/>
      <w:r w:rsidRPr="000B316E">
        <w:rPr>
          <w:rFonts w:ascii="Courier New" w:hAnsi="Courier New" w:cs="Courier New"/>
          <w:sz w:val="18"/>
          <w:szCs w:val="18"/>
        </w:rPr>
        <w:t>[8]").press()</w:t>
      </w:r>
    </w:p>
    <w:p w14:paraId="168AA9F5" w14:textId="77777777" w:rsidR="007144B9" w:rsidRDefault="007144B9" w:rsidP="005B7EF5"/>
    <w:p w14:paraId="476BF845" w14:textId="77777777" w:rsidR="00CE6DF0" w:rsidRDefault="00CE6DF0" w:rsidP="005B7EF5"/>
    <w:p w14:paraId="3320E9E3" w14:textId="5515B621" w:rsidR="00594649" w:rsidRDefault="00594649" w:rsidP="005B7EF5"/>
    <w:p w14:paraId="3CF8EB54" w14:textId="1887746E" w:rsidR="00901B7B" w:rsidRDefault="000E06D9" w:rsidP="005B7EF5">
      <w:r>
        <w:lastRenderedPageBreak/>
        <w:t>Here</w:t>
      </w:r>
      <w:r w:rsidR="00A33B60">
        <w:t xml:space="preserve"> i</w:t>
      </w:r>
      <w:r>
        <w:t xml:space="preserve">s a list of several different </w:t>
      </w:r>
      <w:proofErr w:type="spellStart"/>
      <w:r>
        <w:t>Session.FindByID</w:t>
      </w:r>
      <w:proofErr w:type="spellEnd"/>
      <w:r>
        <w:t xml:space="preserve"> commands in Python:</w:t>
      </w:r>
    </w:p>
    <w:p w14:paraId="690A6945" w14:textId="77777777" w:rsidR="00A33B60" w:rsidRPr="00A33B60" w:rsidRDefault="00A33B60" w:rsidP="00A33B60">
      <w:pPr>
        <w:rPr>
          <w:rFonts w:ascii="Courier New" w:hAnsi="Courier New" w:cs="Courier New"/>
          <w:sz w:val="18"/>
          <w:szCs w:val="18"/>
        </w:rPr>
      </w:pPr>
      <w:r w:rsidRPr="00A33B60">
        <w:rPr>
          <w:rFonts w:ascii="Courier New" w:hAnsi="Courier New" w:cs="Courier New"/>
          <w:sz w:val="18"/>
          <w:szCs w:val="18"/>
        </w:rPr>
        <w:t>Session.FindById("wnd[0]/shellcont/shell/shellcont[0]/shell/shellcont[1]/shell/shellcont[1]/shell"</w:t>
      </w:r>
      <w:proofErr w:type="gramStart"/>
      <w:r w:rsidRPr="00A33B60">
        <w:rPr>
          <w:rFonts w:ascii="Courier New" w:hAnsi="Courier New" w:cs="Courier New"/>
          <w:sz w:val="18"/>
          <w:szCs w:val="18"/>
        </w:rPr>
        <w:t>).selectedNode</w:t>
      </w:r>
      <w:proofErr w:type="gramEnd"/>
      <w:r w:rsidRPr="00A33B60">
        <w:rPr>
          <w:rFonts w:ascii="Courier New" w:hAnsi="Courier New" w:cs="Courier New"/>
          <w:sz w:val="18"/>
          <w:szCs w:val="18"/>
        </w:rPr>
        <w:t xml:space="preserve"> = "          2"</w:t>
      </w:r>
    </w:p>
    <w:p w14:paraId="4F757513" w14:textId="77777777" w:rsidR="00A33B60" w:rsidRPr="00A33B60" w:rsidRDefault="00A33B60" w:rsidP="00A33B60">
      <w:pPr>
        <w:rPr>
          <w:rFonts w:ascii="Courier New" w:hAnsi="Courier New" w:cs="Courier New"/>
          <w:sz w:val="18"/>
          <w:szCs w:val="18"/>
        </w:rPr>
      </w:pPr>
      <w:r w:rsidRPr="00A33B60">
        <w:rPr>
          <w:rFonts w:ascii="Courier New" w:hAnsi="Courier New" w:cs="Courier New"/>
          <w:sz w:val="18"/>
          <w:szCs w:val="18"/>
        </w:rPr>
        <w:t>Session.FindById("wnd[0]/shellcont/shell/shellcont[0]/shell/shellcont[1]/shell/shellcont[1]/shell"</w:t>
      </w:r>
      <w:proofErr w:type="gramStart"/>
      <w:r w:rsidRPr="00A33B60">
        <w:rPr>
          <w:rFonts w:ascii="Courier New" w:hAnsi="Courier New" w:cs="Courier New"/>
          <w:sz w:val="18"/>
          <w:szCs w:val="18"/>
        </w:rPr>
        <w:t>).doubleClickNode</w:t>
      </w:r>
      <w:proofErr w:type="gramEnd"/>
      <w:r w:rsidRPr="00A33B60">
        <w:rPr>
          <w:rFonts w:ascii="Courier New" w:hAnsi="Courier New" w:cs="Courier New"/>
          <w:sz w:val="18"/>
          <w:szCs w:val="18"/>
        </w:rPr>
        <w:t>("          2")</w:t>
      </w:r>
    </w:p>
    <w:p w14:paraId="68194127" w14:textId="77777777" w:rsidR="00A33B60" w:rsidRPr="00A33B60" w:rsidRDefault="00A33B60" w:rsidP="00A33B60">
      <w:pPr>
        <w:rPr>
          <w:rFonts w:ascii="Courier New" w:hAnsi="Courier New" w:cs="Courier New"/>
          <w:sz w:val="18"/>
          <w:szCs w:val="18"/>
        </w:rPr>
      </w:pPr>
      <w:r w:rsidRPr="00A33B60">
        <w:rPr>
          <w:rFonts w:ascii="Courier New" w:hAnsi="Courier New" w:cs="Courier New"/>
          <w:sz w:val="18"/>
          <w:szCs w:val="18"/>
        </w:rPr>
        <w:t>Session.FindById("wnd[0]/usr/cntlCLFRM_CONTAINER/shellcont/shell/shellcont[1]/shell/shellcont[0]/shell/shellcont[0]/shell/shellcont/shell"</w:t>
      </w:r>
      <w:proofErr w:type="gramStart"/>
      <w:r w:rsidRPr="00A33B60">
        <w:rPr>
          <w:rFonts w:ascii="Courier New" w:hAnsi="Courier New" w:cs="Courier New"/>
          <w:sz w:val="18"/>
          <w:szCs w:val="18"/>
        </w:rPr>
        <w:t>).setCurrentCell</w:t>
      </w:r>
      <w:proofErr w:type="gramEnd"/>
      <w:r w:rsidRPr="00A33B60">
        <w:rPr>
          <w:rFonts w:ascii="Courier New" w:hAnsi="Courier New" w:cs="Courier New"/>
          <w:sz w:val="18"/>
          <w:szCs w:val="18"/>
        </w:rPr>
        <w:t>(2, "SEL_ICON1")</w:t>
      </w:r>
    </w:p>
    <w:p w14:paraId="2BE55A8C" w14:textId="77777777" w:rsidR="00A33B60" w:rsidRPr="00A33B60" w:rsidRDefault="00A33B60" w:rsidP="00A33B60">
      <w:pPr>
        <w:rPr>
          <w:rFonts w:ascii="Courier New" w:hAnsi="Courier New" w:cs="Courier New"/>
          <w:sz w:val="18"/>
          <w:szCs w:val="18"/>
        </w:rPr>
      </w:pPr>
      <w:r w:rsidRPr="00A33B60">
        <w:rPr>
          <w:rFonts w:ascii="Courier New" w:hAnsi="Courier New" w:cs="Courier New"/>
          <w:sz w:val="18"/>
          <w:szCs w:val="18"/>
        </w:rPr>
        <w:t>Session.FindById("wnd[0]/usr/cntlCLFRM_CONTAINER/shellcont/shell/shellcont[1]/shell/shellcont[0]/shell/shellcont[0]/shell/shellcont/shell"</w:t>
      </w:r>
      <w:proofErr w:type="gramStart"/>
      <w:r w:rsidRPr="00A33B60">
        <w:rPr>
          <w:rFonts w:ascii="Courier New" w:hAnsi="Courier New" w:cs="Courier New"/>
          <w:sz w:val="18"/>
          <w:szCs w:val="18"/>
        </w:rPr>
        <w:t>).pressButtonCurrentCell</w:t>
      </w:r>
      <w:proofErr w:type="gramEnd"/>
      <w:r w:rsidRPr="00A33B60">
        <w:rPr>
          <w:rFonts w:ascii="Courier New" w:hAnsi="Courier New" w:cs="Courier New"/>
          <w:sz w:val="18"/>
          <w:szCs w:val="18"/>
        </w:rPr>
        <w:t>()</w:t>
      </w:r>
    </w:p>
    <w:p w14:paraId="18CF7D7C" w14:textId="77777777" w:rsidR="00A33B60" w:rsidRPr="00A33B60" w:rsidRDefault="00A33B60" w:rsidP="00A33B60">
      <w:pPr>
        <w:rPr>
          <w:rFonts w:ascii="Courier New" w:hAnsi="Courier New" w:cs="Courier New"/>
          <w:sz w:val="18"/>
          <w:szCs w:val="18"/>
        </w:rPr>
      </w:pPr>
      <w:proofErr w:type="spellStart"/>
      <w:r w:rsidRPr="00A33B60">
        <w:rPr>
          <w:rFonts w:ascii="Courier New" w:hAnsi="Courier New" w:cs="Courier New"/>
          <w:sz w:val="18"/>
          <w:szCs w:val="18"/>
        </w:rPr>
        <w:t>Session.FindById</w:t>
      </w:r>
      <w:proofErr w:type="spellEnd"/>
      <w:r w:rsidRPr="00A33B60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A33B60">
        <w:rPr>
          <w:rFonts w:ascii="Courier New" w:hAnsi="Courier New" w:cs="Courier New"/>
          <w:sz w:val="18"/>
          <w:szCs w:val="18"/>
        </w:rPr>
        <w:t>wnd</w:t>
      </w:r>
      <w:proofErr w:type="spellEnd"/>
      <w:r w:rsidRPr="00A33B60">
        <w:rPr>
          <w:rFonts w:ascii="Courier New" w:hAnsi="Courier New" w:cs="Courier New"/>
          <w:sz w:val="18"/>
          <w:szCs w:val="18"/>
        </w:rPr>
        <w:t>[1]/</w:t>
      </w:r>
      <w:proofErr w:type="spellStart"/>
      <w:r w:rsidRPr="00A33B60">
        <w:rPr>
          <w:rFonts w:ascii="Courier New" w:hAnsi="Courier New" w:cs="Courier New"/>
          <w:sz w:val="18"/>
          <w:szCs w:val="18"/>
        </w:rPr>
        <w:t>usr</w:t>
      </w:r>
      <w:proofErr w:type="spellEnd"/>
      <w:r w:rsidRPr="00A33B60">
        <w:rPr>
          <w:rFonts w:ascii="Courier New" w:hAnsi="Courier New" w:cs="Courier New"/>
          <w:sz w:val="18"/>
          <w:szCs w:val="18"/>
        </w:rPr>
        <w:t>/</w:t>
      </w:r>
      <w:proofErr w:type="spellStart"/>
      <w:r w:rsidRPr="00A33B60">
        <w:rPr>
          <w:rFonts w:ascii="Courier New" w:hAnsi="Courier New" w:cs="Courier New"/>
          <w:sz w:val="18"/>
          <w:szCs w:val="18"/>
        </w:rPr>
        <w:t>tabsTAB_STRIP</w:t>
      </w:r>
      <w:proofErr w:type="spellEnd"/>
      <w:r w:rsidRPr="00A33B60">
        <w:rPr>
          <w:rFonts w:ascii="Courier New" w:hAnsi="Courier New" w:cs="Courier New"/>
          <w:sz w:val="18"/>
          <w:szCs w:val="18"/>
        </w:rPr>
        <w:t>/</w:t>
      </w:r>
      <w:proofErr w:type="spellStart"/>
      <w:r w:rsidRPr="00A33B60">
        <w:rPr>
          <w:rFonts w:ascii="Courier New" w:hAnsi="Courier New" w:cs="Courier New"/>
          <w:sz w:val="18"/>
          <w:szCs w:val="18"/>
        </w:rPr>
        <w:t>tabpNOSV</w:t>
      </w:r>
      <w:proofErr w:type="spellEnd"/>
      <w:r w:rsidRPr="00A33B60">
        <w:rPr>
          <w:rFonts w:ascii="Courier New" w:hAnsi="Courier New" w:cs="Courier New"/>
          <w:sz w:val="18"/>
          <w:szCs w:val="18"/>
        </w:rPr>
        <w:t>"</w:t>
      </w:r>
      <w:proofErr w:type="gramStart"/>
      <w:r w:rsidRPr="00A33B60">
        <w:rPr>
          <w:rFonts w:ascii="Courier New" w:hAnsi="Courier New" w:cs="Courier New"/>
          <w:sz w:val="18"/>
          <w:szCs w:val="18"/>
        </w:rPr>
        <w:t>).select</w:t>
      </w:r>
      <w:proofErr w:type="gramEnd"/>
      <w:r w:rsidRPr="00A33B60">
        <w:rPr>
          <w:rFonts w:ascii="Courier New" w:hAnsi="Courier New" w:cs="Courier New"/>
          <w:sz w:val="18"/>
          <w:szCs w:val="18"/>
        </w:rPr>
        <w:t>()</w:t>
      </w:r>
    </w:p>
    <w:p w14:paraId="6B0DC29B" w14:textId="77777777" w:rsidR="00A33B60" w:rsidRPr="00A33B60" w:rsidRDefault="00A33B60" w:rsidP="00A33B60">
      <w:pPr>
        <w:rPr>
          <w:rFonts w:ascii="Courier New" w:hAnsi="Courier New" w:cs="Courier New"/>
          <w:sz w:val="18"/>
          <w:szCs w:val="18"/>
        </w:rPr>
      </w:pPr>
      <w:r w:rsidRPr="00A33B60">
        <w:rPr>
          <w:rFonts w:ascii="Courier New" w:hAnsi="Courier New" w:cs="Courier New"/>
          <w:sz w:val="18"/>
          <w:szCs w:val="18"/>
        </w:rPr>
        <w:t>Session.FindById("wnd[1]/usr/tabsTAB_STRIP/tabpNOSV/ssubSCREEN_</w:t>
      </w:r>
      <w:proofErr w:type="gramStart"/>
      <w:r w:rsidRPr="00A33B60">
        <w:rPr>
          <w:rFonts w:ascii="Courier New" w:hAnsi="Courier New" w:cs="Courier New"/>
          <w:sz w:val="18"/>
          <w:szCs w:val="18"/>
        </w:rPr>
        <w:t>HEADER:SAPLALDB</w:t>
      </w:r>
      <w:proofErr w:type="gramEnd"/>
      <w:r w:rsidRPr="00A33B60">
        <w:rPr>
          <w:rFonts w:ascii="Courier New" w:hAnsi="Courier New" w:cs="Courier New"/>
          <w:sz w:val="18"/>
          <w:szCs w:val="18"/>
        </w:rPr>
        <w:t>:3030/tblSAPLALDBSINGLE_E/btnRSCSEL_255-SOP_E[0,0]").press()</w:t>
      </w:r>
    </w:p>
    <w:p w14:paraId="09EF95DE" w14:textId="77777777" w:rsidR="00A33B60" w:rsidRPr="00A33B60" w:rsidRDefault="00A33B60" w:rsidP="00A33B60">
      <w:pPr>
        <w:rPr>
          <w:rFonts w:ascii="Courier New" w:hAnsi="Courier New" w:cs="Courier New"/>
          <w:sz w:val="18"/>
          <w:szCs w:val="18"/>
        </w:rPr>
      </w:pPr>
      <w:r w:rsidRPr="00A33B60">
        <w:rPr>
          <w:rFonts w:ascii="Courier New" w:hAnsi="Courier New" w:cs="Courier New"/>
          <w:sz w:val="18"/>
          <w:szCs w:val="18"/>
        </w:rPr>
        <w:t>Session.findById("wnd[2]/usr/cntlOPTION_CONTAINER/shellcont/shell"</w:t>
      </w:r>
      <w:proofErr w:type="gramStart"/>
      <w:r w:rsidRPr="00A33B60">
        <w:rPr>
          <w:rFonts w:ascii="Courier New" w:hAnsi="Courier New" w:cs="Courier New"/>
          <w:sz w:val="18"/>
          <w:szCs w:val="18"/>
        </w:rPr>
        <w:t>).currentCellColumn</w:t>
      </w:r>
      <w:proofErr w:type="gramEnd"/>
      <w:r w:rsidRPr="00A33B60">
        <w:rPr>
          <w:rFonts w:ascii="Courier New" w:hAnsi="Courier New" w:cs="Courier New"/>
          <w:sz w:val="18"/>
          <w:szCs w:val="18"/>
        </w:rPr>
        <w:t xml:space="preserve"> = "TEXT"</w:t>
      </w:r>
    </w:p>
    <w:p w14:paraId="47552C4E" w14:textId="77777777" w:rsidR="00A33B60" w:rsidRPr="00A33B60" w:rsidRDefault="00A33B60" w:rsidP="00A33B60">
      <w:pPr>
        <w:rPr>
          <w:rFonts w:ascii="Courier New" w:hAnsi="Courier New" w:cs="Courier New"/>
          <w:sz w:val="18"/>
          <w:szCs w:val="18"/>
        </w:rPr>
      </w:pPr>
      <w:proofErr w:type="spellStart"/>
      <w:r w:rsidRPr="00A33B60">
        <w:rPr>
          <w:rFonts w:ascii="Courier New" w:hAnsi="Courier New" w:cs="Courier New"/>
          <w:sz w:val="18"/>
          <w:szCs w:val="18"/>
        </w:rPr>
        <w:t>Session.FindById</w:t>
      </w:r>
      <w:proofErr w:type="spellEnd"/>
      <w:r w:rsidRPr="00A33B60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A33B60">
        <w:rPr>
          <w:rFonts w:ascii="Courier New" w:hAnsi="Courier New" w:cs="Courier New"/>
          <w:sz w:val="18"/>
          <w:szCs w:val="18"/>
        </w:rPr>
        <w:t>wnd</w:t>
      </w:r>
      <w:proofErr w:type="spellEnd"/>
      <w:r w:rsidRPr="00A33B60">
        <w:rPr>
          <w:rFonts w:ascii="Courier New" w:hAnsi="Courier New" w:cs="Courier New"/>
          <w:sz w:val="18"/>
          <w:szCs w:val="18"/>
        </w:rPr>
        <w:t>[2]/</w:t>
      </w:r>
      <w:proofErr w:type="spellStart"/>
      <w:r w:rsidRPr="00A33B60">
        <w:rPr>
          <w:rFonts w:ascii="Courier New" w:hAnsi="Courier New" w:cs="Courier New"/>
          <w:sz w:val="18"/>
          <w:szCs w:val="18"/>
        </w:rPr>
        <w:t>tbar</w:t>
      </w:r>
      <w:proofErr w:type="spellEnd"/>
      <w:r w:rsidRPr="00A33B60">
        <w:rPr>
          <w:rFonts w:ascii="Courier New" w:hAnsi="Courier New" w:cs="Courier New"/>
          <w:sz w:val="18"/>
          <w:szCs w:val="18"/>
        </w:rPr>
        <w:t>[0]/</w:t>
      </w:r>
      <w:proofErr w:type="spellStart"/>
      <w:r w:rsidRPr="00A33B60">
        <w:rPr>
          <w:rFonts w:ascii="Courier New" w:hAnsi="Courier New" w:cs="Courier New"/>
          <w:sz w:val="18"/>
          <w:szCs w:val="18"/>
        </w:rPr>
        <w:t>btn</w:t>
      </w:r>
      <w:proofErr w:type="spellEnd"/>
      <w:r w:rsidRPr="00A33B60">
        <w:rPr>
          <w:rFonts w:ascii="Courier New" w:hAnsi="Courier New" w:cs="Courier New"/>
          <w:sz w:val="18"/>
          <w:szCs w:val="18"/>
        </w:rPr>
        <w:t>[0]"</w:t>
      </w:r>
      <w:proofErr w:type="gramStart"/>
      <w:r w:rsidRPr="00A33B60">
        <w:rPr>
          <w:rFonts w:ascii="Courier New" w:hAnsi="Courier New" w:cs="Courier New"/>
          <w:sz w:val="18"/>
          <w:szCs w:val="18"/>
        </w:rPr>
        <w:t>).press</w:t>
      </w:r>
      <w:proofErr w:type="gramEnd"/>
      <w:r w:rsidRPr="00A33B60">
        <w:rPr>
          <w:rFonts w:ascii="Courier New" w:hAnsi="Courier New" w:cs="Courier New"/>
          <w:sz w:val="18"/>
          <w:szCs w:val="18"/>
        </w:rPr>
        <w:t>()</w:t>
      </w:r>
    </w:p>
    <w:p w14:paraId="29919131" w14:textId="77777777" w:rsidR="00A33B60" w:rsidRPr="00A33B60" w:rsidRDefault="00A33B60" w:rsidP="00A33B60">
      <w:pPr>
        <w:rPr>
          <w:rFonts w:ascii="Courier New" w:hAnsi="Courier New" w:cs="Courier New"/>
          <w:sz w:val="18"/>
          <w:szCs w:val="18"/>
        </w:rPr>
      </w:pPr>
      <w:r w:rsidRPr="00A33B60">
        <w:rPr>
          <w:rFonts w:ascii="Courier New" w:hAnsi="Courier New" w:cs="Courier New"/>
          <w:sz w:val="18"/>
          <w:szCs w:val="18"/>
        </w:rPr>
        <w:t>Session.FindById("wnd[1]/usr/tabsTAB_STRIP/tabpNOSV/ssubSCREEN_</w:t>
      </w:r>
      <w:proofErr w:type="gramStart"/>
      <w:r w:rsidRPr="00A33B60">
        <w:rPr>
          <w:rFonts w:ascii="Courier New" w:hAnsi="Courier New" w:cs="Courier New"/>
          <w:sz w:val="18"/>
          <w:szCs w:val="18"/>
        </w:rPr>
        <w:t>HEADER:SAPLALDB</w:t>
      </w:r>
      <w:proofErr w:type="gramEnd"/>
      <w:r w:rsidRPr="00A33B60">
        <w:rPr>
          <w:rFonts w:ascii="Courier New" w:hAnsi="Courier New" w:cs="Courier New"/>
          <w:sz w:val="18"/>
          <w:szCs w:val="18"/>
        </w:rPr>
        <w:t>:3030/tblSAPLALDBSINGLE_E/ctxtRSCSEL_255-SLOW_E[1,0]").text = "003"</w:t>
      </w:r>
    </w:p>
    <w:p w14:paraId="507BCB02" w14:textId="77777777" w:rsidR="00A33B60" w:rsidRPr="00A33B60" w:rsidRDefault="00A33B60" w:rsidP="00A33B60">
      <w:pPr>
        <w:rPr>
          <w:rFonts w:ascii="Courier New" w:hAnsi="Courier New" w:cs="Courier New"/>
          <w:sz w:val="18"/>
          <w:szCs w:val="18"/>
        </w:rPr>
      </w:pPr>
      <w:proofErr w:type="spellStart"/>
      <w:r w:rsidRPr="00A33B60">
        <w:rPr>
          <w:rFonts w:ascii="Courier New" w:hAnsi="Courier New" w:cs="Courier New"/>
          <w:sz w:val="18"/>
          <w:szCs w:val="18"/>
        </w:rPr>
        <w:t>Session.FindById</w:t>
      </w:r>
      <w:proofErr w:type="spellEnd"/>
      <w:r w:rsidRPr="00A33B60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A33B60">
        <w:rPr>
          <w:rFonts w:ascii="Courier New" w:hAnsi="Courier New" w:cs="Courier New"/>
          <w:sz w:val="18"/>
          <w:szCs w:val="18"/>
        </w:rPr>
        <w:t>wnd</w:t>
      </w:r>
      <w:proofErr w:type="spellEnd"/>
      <w:r w:rsidRPr="00A33B60">
        <w:rPr>
          <w:rFonts w:ascii="Courier New" w:hAnsi="Courier New" w:cs="Courier New"/>
          <w:sz w:val="18"/>
          <w:szCs w:val="18"/>
        </w:rPr>
        <w:t>[1]/</w:t>
      </w:r>
      <w:proofErr w:type="spellStart"/>
      <w:r w:rsidRPr="00A33B60">
        <w:rPr>
          <w:rFonts w:ascii="Courier New" w:hAnsi="Courier New" w:cs="Courier New"/>
          <w:sz w:val="18"/>
          <w:szCs w:val="18"/>
        </w:rPr>
        <w:t>tbar</w:t>
      </w:r>
      <w:proofErr w:type="spellEnd"/>
      <w:r w:rsidRPr="00A33B60">
        <w:rPr>
          <w:rFonts w:ascii="Courier New" w:hAnsi="Courier New" w:cs="Courier New"/>
          <w:sz w:val="18"/>
          <w:szCs w:val="18"/>
        </w:rPr>
        <w:t>[0]/</w:t>
      </w:r>
      <w:proofErr w:type="spellStart"/>
      <w:r w:rsidRPr="00A33B60">
        <w:rPr>
          <w:rFonts w:ascii="Courier New" w:hAnsi="Courier New" w:cs="Courier New"/>
          <w:sz w:val="18"/>
          <w:szCs w:val="18"/>
        </w:rPr>
        <w:t>btn</w:t>
      </w:r>
      <w:proofErr w:type="spellEnd"/>
      <w:r w:rsidRPr="00A33B60">
        <w:rPr>
          <w:rFonts w:ascii="Courier New" w:hAnsi="Courier New" w:cs="Courier New"/>
          <w:sz w:val="18"/>
          <w:szCs w:val="18"/>
        </w:rPr>
        <w:t>[8]"</w:t>
      </w:r>
      <w:proofErr w:type="gramStart"/>
      <w:r w:rsidRPr="00A33B60">
        <w:rPr>
          <w:rFonts w:ascii="Courier New" w:hAnsi="Courier New" w:cs="Courier New"/>
          <w:sz w:val="18"/>
          <w:szCs w:val="18"/>
        </w:rPr>
        <w:t>).press</w:t>
      </w:r>
      <w:proofErr w:type="gramEnd"/>
      <w:r w:rsidRPr="00A33B60">
        <w:rPr>
          <w:rFonts w:ascii="Courier New" w:hAnsi="Courier New" w:cs="Courier New"/>
          <w:sz w:val="18"/>
          <w:szCs w:val="18"/>
        </w:rPr>
        <w:t>()</w:t>
      </w:r>
    </w:p>
    <w:p w14:paraId="3827ED22" w14:textId="77777777" w:rsidR="00A33B60" w:rsidRPr="00A33B60" w:rsidRDefault="00A33B60" w:rsidP="00A33B60">
      <w:pPr>
        <w:rPr>
          <w:rFonts w:ascii="Courier New" w:hAnsi="Courier New" w:cs="Courier New"/>
          <w:sz w:val="18"/>
          <w:szCs w:val="18"/>
        </w:rPr>
      </w:pPr>
      <w:r w:rsidRPr="00A33B60">
        <w:rPr>
          <w:rFonts w:ascii="Courier New" w:hAnsi="Courier New" w:cs="Courier New"/>
          <w:sz w:val="18"/>
          <w:szCs w:val="18"/>
        </w:rPr>
        <w:t>Session.FindById("wnd[0]/usr/cntlCLFRM_CONTAINER/shellcont/shell/shellcont[1]/shell/shellcont[0]/shell/shellcont[0]/shell/shellcont/shell"</w:t>
      </w:r>
      <w:proofErr w:type="gramStart"/>
      <w:r w:rsidRPr="00A33B60">
        <w:rPr>
          <w:rFonts w:ascii="Courier New" w:hAnsi="Courier New" w:cs="Courier New"/>
          <w:sz w:val="18"/>
          <w:szCs w:val="18"/>
        </w:rPr>
        <w:t>).modifyCell</w:t>
      </w:r>
      <w:proofErr w:type="gramEnd"/>
      <w:r w:rsidRPr="00A33B60">
        <w:rPr>
          <w:rFonts w:ascii="Courier New" w:hAnsi="Courier New" w:cs="Courier New"/>
          <w:sz w:val="18"/>
          <w:szCs w:val="18"/>
        </w:rPr>
        <w:t>(0, "VALUE2", "2")</w:t>
      </w:r>
    </w:p>
    <w:p w14:paraId="6EC11048" w14:textId="77777777" w:rsidR="00A33B60" w:rsidRPr="00A33B60" w:rsidRDefault="00A33B60" w:rsidP="00A33B60">
      <w:pPr>
        <w:rPr>
          <w:rFonts w:ascii="Courier New" w:hAnsi="Courier New" w:cs="Courier New"/>
          <w:sz w:val="18"/>
          <w:szCs w:val="18"/>
        </w:rPr>
      </w:pPr>
      <w:r w:rsidRPr="00A33B60">
        <w:rPr>
          <w:rFonts w:ascii="Courier New" w:hAnsi="Courier New" w:cs="Courier New"/>
          <w:sz w:val="18"/>
          <w:szCs w:val="18"/>
        </w:rPr>
        <w:t>Session.FindById("wnd[0]/usr/cntlCLFRM_CONTAINER/shellcont/shell/shellcont[1]/shell/shellcont[0]/shell/shellcont[0]/shell/shellcont/shell"</w:t>
      </w:r>
      <w:proofErr w:type="gramStart"/>
      <w:r w:rsidRPr="00A33B60">
        <w:rPr>
          <w:rFonts w:ascii="Courier New" w:hAnsi="Courier New" w:cs="Courier New"/>
          <w:sz w:val="18"/>
          <w:szCs w:val="18"/>
        </w:rPr>
        <w:t>).pressButtonCurrentCell</w:t>
      </w:r>
      <w:proofErr w:type="gramEnd"/>
      <w:r w:rsidRPr="00A33B60">
        <w:rPr>
          <w:rFonts w:ascii="Courier New" w:hAnsi="Courier New" w:cs="Courier New"/>
          <w:sz w:val="18"/>
          <w:szCs w:val="18"/>
        </w:rPr>
        <w:t>()</w:t>
      </w:r>
    </w:p>
    <w:p w14:paraId="7F9A9FAD" w14:textId="77777777" w:rsidR="00A33B60" w:rsidRPr="00A33B60" w:rsidRDefault="00A33B60" w:rsidP="00A33B60">
      <w:pPr>
        <w:rPr>
          <w:rFonts w:ascii="Courier New" w:hAnsi="Courier New" w:cs="Courier New"/>
          <w:sz w:val="18"/>
          <w:szCs w:val="18"/>
        </w:rPr>
      </w:pPr>
      <w:r w:rsidRPr="00A33B60">
        <w:rPr>
          <w:rFonts w:ascii="Courier New" w:hAnsi="Courier New" w:cs="Courier New"/>
          <w:sz w:val="18"/>
          <w:szCs w:val="18"/>
        </w:rPr>
        <w:t>Session.FindById("wnd[1]/usr/tabsTAB_STRIP/tabpSIVA/ssubSCREEN_</w:t>
      </w:r>
      <w:proofErr w:type="gramStart"/>
      <w:r w:rsidRPr="00A33B60">
        <w:rPr>
          <w:rFonts w:ascii="Courier New" w:hAnsi="Courier New" w:cs="Courier New"/>
          <w:sz w:val="18"/>
          <w:szCs w:val="18"/>
        </w:rPr>
        <w:t>HEADER:SAPLALDB</w:t>
      </w:r>
      <w:proofErr w:type="gramEnd"/>
      <w:r w:rsidRPr="00A33B60">
        <w:rPr>
          <w:rFonts w:ascii="Courier New" w:hAnsi="Courier New" w:cs="Courier New"/>
          <w:sz w:val="18"/>
          <w:szCs w:val="18"/>
        </w:rPr>
        <w:t>:3010/tblSAPLALDBSINGLE/ctxtRSCSEL_255-SLOW_I[1,0]").text = "1065131"</w:t>
      </w:r>
    </w:p>
    <w:p w14:paraId="69ECA40F" w14:textId="77777777" w:rsidR="00A33B60" w:rsidRPr="00A33B60" w:rsidRDefault="00A33B60" w:rsidP="00A33B60">
      <w:pPr>
        <w:rPr>
          <w:rFonts w:ascii="Courier New" w:hAnsi="Courier New" w:cs="Courier New"/>
          <w:sz w:val="18"/>
          <w:szCs w:val="18"/>
        </w:rPr>
      </w:pPr>
      <w:proofErr w:type="spellStart"/>
      <w:r w:rsidRPr="00A33B60">
        <w:rPr>
          <w:rFonts w:ascii="Courier New" w:hAnsi="Courier New" w:cs="Courier New"/>
          <w:sz w:val="18"/>
          <w:szCs w:val="18"/>
        </w:rPr>
        <w:t>Session.FindById</w:t>
      </w:r>
      <w:proofErr w:type="spellEnd"/>
      <w:r w:rsidRPr="00A33B60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A33B60">
        <w:rPr>
          <w:rFonts w:ascii="Courier New" w:hAnsi="Courier New" w:cs="Courier New"/>
          <w:sz w:val="18"/>
          <w:szCs w:val="18"/>
        </w:rPr>
        <w:t>wnd</w:t>
      </w:r>
      <w:proofErr w:type="spellEnd"/>
      <w:r w:rsidRPr="00A33B60">
        <w:rPr>
          <w:rFonts w:ascii="Courier New" w:hAnsi="Courier New" w:cs="Courier New"/>
          <w:sz w:val="18"/>
          <w:szCs w:val="18"/>
        </w:rPr>
        <w:t>[1]/</w:t>
      </w:r>
      <w:proofErr w:type="spellStart"/>
      <w:r w:rsidRPr="00A33B60">
        <w:rPr>
          <w:rFonts w:ascii="Courier New" w:hAnsi="Courier New" w:cs="Courier New"/>
          <w:sz w:val="18"/>
          <w:szCs w:val="18"/>
        </w:rPr>
        <w:t>tbar</w:t>
      </w:r>
      <w:proofErr w:type="spellEnd"/>
      <w:r w:rsidRPr="00A33B60">
        <w:rPr>
          <w:rFonts w:ascii="Courier New" w:hAnsi="Courier New" w:cs="Courier New"/>
          <w:sz w:val="18"/>
          <w:szCs w:val="18"/>
        </w:rPr>
        <w:t>[0]/</w:t>
      </w:r>
      <w:proofErr w:type="spellStart"/>
      <w:r w:rsidRPr="00A33B60">
        <w:rPr>
          <w:rFonts w:ascii="Courier New" w:hAnsi="Courier New" w:cs="Courier New"/>
          <w:sz w:val="18"/>
          <w:szCs w:val="18"/>
        </w:rPr>
        <w:t>btn</w:t>
      </w:r>
      <w:proofErr w:type="spellEnd"/>
      <w:r w:rsidRPr="00A33B60">
        <w:rPr>
          <w:rFonts w:ascii="Courier New" w:hAnsi="Courier New" w:cs="Courier New"/>
          <w:sz w:val="18"/>
          <w:szCs w:val="18"/>
        </w:rPr>
        <w:t>[8]"</w:t>
      </w:r>
      <w:proofErr w:type="gramStart"/>
      <w:r w:rsidRPr="00A33B60">
        <w:rPr>
          <w:rFonts w:ascii="Courier New" w:hAnsi="Courier New" w:cs="Courier New"/>
          <w:sz w:val="18"/>
          <w:szCs w:val="18"/>
        </w:rPr>
        <w:t>).press</w:t>
      </w:r>
      <w:proofErr w:type="gramEnd"/>
      <w:r w:rsidRPr="00A33B60">
        <w:rPr>
          <w:rFonts w:ascii="Courier New" w:hAnsi="Courier New" w:cs="Courier New"/>
          <w:sz w:val="18"/>
          <w:szCs w:val="18"/>
        </w:rPr>
        <w:t>()</w:t>
      </w:r>
    </w:p>
    <w:p w14:paraId="365EC92A" w14:textId="77777777" w:rsidR="00A33B60" w:rsidRPr="00A33B60" w:rsidRDefault="00A33B60" w:rsidP="00A33B60">
      <w:pPr>
        <w:rPr>
          <w:rFonts w:ascii="Courier New" w:hAnsi="Courier New" w:cs="Courier New"/>
          <w:sz w:val="18"/>
          <w:szCs w:val="18"/>
        </w:rPr>
      </w:pPr>
      <w:r w:rsidRPr="00A33B60">
        <w:rPr>
          <w:rFonts w:ascii="Courier New" w:hAnsi="Courier New" w:cs="Courier New"/>
          <w:sz w:val="18"/>
          <w:szCs w:val="18"/>
        </w:rPr>
        <w:t>Session.FindById("wnd[0]/usr/cntlCLFRM_CONTAINER/shellcont/shell/shellcont[1]/shell/shellcont[0]/shell/shellcont[0]/shell/shellcont/shell"</w:t>
      </w:r>
      <w:proofErr w:type="gramStart"/>
      <w:r w:rsidRPr="00A33B60">
        <w:rPr>
          <w:rFonts w:ascii="Courier New" w:hAnsi="Courier New" w:cs="Courier New"/>
          <w:sz w:val="18"/>
          <w:szCs w:val="18"/>
        </w:rPr>
        <w:t>).modifyCell</w:t>
      </w:r>
      <w:proofErr w:type="gramEnd"/>
      <w:r w:rsidRPr="00A33B60">
        <w:rPr>
          <w:rFonts w:ascii="Courier New" w:hAnsi="Courier New" w:cs="Courier New"/>
          <w:sz w:val="18"/>
          <w:szCs w:val="18"/>
        </w:rPr>
        <w:t>(23, "VALUE1", "99999")</w:t>
      </w:r>
    </w:p>
    <w:p w14:paraId="1F8A5769" w14:textId="1B70FEE7" w:rsidR="00A33B60" w:rsidRDefault="00A33B60" w:rsidP="00A33B60">
      <w:pPr>
        <w:rPr>
          <w:rFonts w:ascii="Courier New" w:hAnsi="Courier New" w:cs="Courier New"/>
          <w:sz w:val="18"/>
          <w:szCs w:val="18"/>
        </w:rPr>
      </w:pPr>
      <w:r w:rsidRPr="00A33B60">
        <w:rPr>
          <w:rFonts w:ascii="Courier New" w:hAnsi="Courier New" w:cs="Courier New"/>
          <w:sz w:val="18"/>
          <w:szCs w:val="18"/>
        </w:rPr>
        <w:t>Session.FindById("wnd[0]/usr/cntlCLFRM_CONTAINER/shellcont/shell/shellcont[1]/shell/shellcont[0]/shell/shellcont[1]/shell"</w:t>
      </w:r>
      <w:proofErr w:type="gramStart"/>
      <w:r w:rsidRPr="00A33B60">
        <w:rPr>
          <w:rFonts w:ascii="Courier New" w:hAnsi="Courier New" w:cs="Courier New"/>
          <w:sz w:val="18"/>
          <w:szCs w:val="18"/>
        </w:rPr>
        <w:t>).pressButton</w:t>
      </w:r>
      <w:proofErr w:type="gramEnd"/>
      <w:r w:rsidRPr="00A33B60">
        <w:rPr>
          <w:rFonts w:ascii="Courier New" w:hAnsi="Courier New" w:cs="Courier New"/>
          <w:sz w:val="18"/>
          <w:szCs w:val="18"/>
        </w:rPr>
        <w:t>("DO_QUERY")</w:t>
      </w:r>
    </w:p>
    <w:p w14:paraId="58EF9B4A" w14:textId="7B2548A3" w:rsidR="002A6064" w:rsidRDefault="002A6064" w:rsidP="00A33B60">
      <w:pPr>
        <w:rPr>
          <w:rFonts w:ascii="Courier New" w:hAnsi="Courier New" w:cs="Courier New"/>
          <w:sz w:val="18"/>
          <w:szCs w:val="18"/>
        </w:rPr>
      </w:pPr>
    </w:p>
    <w:p w14:paraId="1046C037" w14:textId="77777777" w:rsidR="002A6064" w:rsidRPr="002A6064" w:rsidRDefault="002A6064" w:rsidP="002A6064">
      <w:pPr>
        <w:rPr>
          <w:rFonts w:ascii="Courier New" w:hAnsi="Courier New" w:cs="Courier New"/>
          <w:sz w:val="18"/>
          <w:szCs w:val="18"/>
        </w:rPr>
      </w:pPr>
      <w:proofErr w:type="spellStart"/>
      <w:r w:rsidRPr="002A6064">
        <w:rPr>
          <w:rFonts w:ascii="Courier New" w:hAnsi="Courier New" w:cs="Courier New"/>
          <w:sz w:val="18"/>
          <w:szCs w:val="18"/>
        </w:rPr>
        <w:t>CaseListSAPtable</w:t>
      </w:r>
      <w:proofErr w:type="spellEnd"/>
      <w:r w:rsidRPr="002A6064">
        <w:rPr>
          <w:rFonts w:ascii="Courier New" w:hAnsi="Courier New" w:cs="Courier New"/>
          <w:sz w:val="18"/>
          <w:szCs w:val="18"/>
        </w:rPr>
        <w:t xml:space="preserve"> = Session.FindById("wnd[0]/usr/cntlCLFRM_CONTAINER/shellcont/shell/shellcont[1]/shell/shellcont[1]/shell")</w:t>
      </w:r>
    </w:p>
    <w:p w14:paraId="0548ADF0" w14:textId="77777777" w:rsidR="002A6064" w:rsidRPr="002A6064" w:rsidRDefault="002A6064" w:rsidP="002A6064">
      <w:pPr>
        <w:rPr>
          <w:rFonts w:ascii="Courier New" w:hAnsi="Courier New" w:cs="Courier New"/>
          <w:sz w:val="18"/>
          <w:szCs w:val="18"/>
        </w:rPr>
      </w:pPr>
      <w:proofErr w:type="spellStart"/>
      <w:r w:rsidRPr="002A6064">
        <w:rPr>
          <w:rFonts w:ascii="Courier New" w:hAnsi="Courier New" w:cs="Courier New"/>
          <w:sz w:val="18"/>
          <w:szCs w:val="18"/>
        </w:rPr>
        <w:t>NumOfCases</w:t>
      </w:r>
      <w:proofErr w:type="spellEnd"/>
      <w:r w:rsidRPr="002A606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A6064">
        <w:rPr>
          <w:rFonts w:ascii="Courier New" w:hAnsi="Courier New" w:cs="Courier New"/>
          <w:sz w:val="18"/>
          <w:szCs w:val="18"/>
        </w:rPr>
        <w:t>CaseListSAPtable.rowcount</w:t>
      </w:r>
      <w:proofErr w:type="spellEnd"/>
    </w:p>
    <w:p w14:paraId="50458D41" w14:textId="77777777" w:rsidR="002A6064" w:rsidRPr="002A6064" w:rsidRDefault="002A6064" w:rsidP="002A6064">
      <w:pPr>
        <w:rPr>
          <w:rFonts w:ascii="Courier New" w:hAnsi="Courier New" w:cs="Courier New"/>
          <w:sz w:val="18"/>
          <w:szCs w:val="18"/>
        </w:rPr>
      </w:pPr>
      <w:r w:rsidRPr="002A6064">
        <w:rPr>
          <w:rFonts w:ascii="Courier New" w:hAnsi="Courier New" w:cs="Courier New"/>
          <w:sz w:val="18"/>
          <w:szCs w:val="18"/>
        </w:rPr>
        <w:t xml:space="preserve">for y in </w:t>
      </w:r>
      <w:proofErr w:type="gramStart"/>
      <w:r w:rsidRPr="002A6064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2A6064">
        <w:rPr>
          <w:rFonts w:ascii="Courier New" w:hAnsi="Courier New" w:cs="Courier New"/>
          <w:sz w:val="18"/>
          <w:szCs w:val="18"/>
        </w:rPr>
        <w:t xml:space="preserve">0, </w:t>
      </w:r>
      <w:proofErr w:type="spellStart"/>
      <w:r w:rsidRPr="002A6064">
        <w:rPr>
          <w:rFonts w:ascii="Courier New" w:hAnsi="Courier New" w:cs="Courier New"/>
          <w:sz w:val="18"/>
          <w:szCs w:val="18"/>
        </w:rPr>
        <w:t>NumOfCases</w:t>
      </w:r>
      <w:proofErr w:type="spellEnd"/>
      <w:r w:rsidRPr="002A6064">
        <w:rPr>
          <w:rFonts w:ascii="Courier New" w:hAnsi="Courier New" w:cs="Courier New"/>
          <w:sz w:val="18"/>
          <w:szCs w:val="18"/>
        </w:rPr>
        <w:t>):</w:t>
      </w:r>
    </w:p>
    <w:p w14:paraId="1748D1E1" w14:textId="77777777" w:rsidR="002A6064" w:rsidRPr="002A6064" w:rsidRDefault="002A6064" w:rsidP="002A6064">
      <w:pPr>
        <w:rPr>
          <w:rFonts w:ascii="Courier New" w:hAnsi="Courier New" w:cs="Courier New"/>
          <w:sz w:val="18"/>
          <w:szCs w:val="18"/>
        </w:rPr>
      </w:pPr>
      <w:r w:rsidRPr="002A6064">
        <w:rPr>
          <w:rFonts w:ascii="Courier New" w:hAnsi="Courier New" w:cs="Courier New"/>
          <w:sz w:val="18"/>
          <w:szCs w:val="18"/>
        </w:rPr>
        <w:tab/>
      </w:r>
      <w:proofErr w:type="spellStart"/>
      <w:r w:rsidRPr="002A6064">
        <w:rPr>
          <w:rFonts w:ascii="Courier New" w:hAnsi="Courier New" w:cs="Courier New"/>
          <w:sz w:val="18"/>
          <w:szCs w:val="18"/>
        </w:rPr>
        <w:t>CaseListSAPtable.firstVisibleRow</w:t>
      </w:r>
      <w:proofErr w:type="spellEnd"/>
      <w:r w:rsidRPr="002A6064">
        <w:rPr>
          <w:rFonts w:ascii="Courier New" w:hAnsi="Courier New" w:cs="Courier New"/>
          <w:sz w:val="18"/>
          <w:szCs w:val="18"/>
        </w:rPr>
        <w:t xml:space="preserve"> = y</w:t>
      </w:r>
    </w:p>
    <w:p w14:paraId="5FA8615B" w14:textId="77777777" w:rsidR="002A6064" w:rsidRPr="002A6064" w:rsidRDefault="002A6064" w:rsidP="002A6064">
      <w:pPr>
        <w:rPr>
          <w:rFonts w:ascii="Courier New" w:hAnsi="Courier New" w:cs="Courier New"/>
          <w:sz w:val="18"/>
          <w:szCs w:val="18"/>
        </w:rPr>
      </w:pPr>
      <w:r w:rsidRPr="002A6064">
        <w:rPr>
          <w:rFonts w:ascii="Courier New" w:hAnsi="Courier New" w:cs="Courier New"/>
          <w:sz w:val="18"/>
          <w:szCs w:val="18"/>
        </w:rPr>
        <w:tab/>
        <w:t xml:space="preserve">CaseID = </w:t>
      </w:r>
      <w:proofErr w:type="spellStart"/>
      <w:r w:rsidRPr="002A6064">
        <w:rPr>
          <w:rFonts w:ascii="Courier New" w:hAnsi="Courier New" w:cs="Courier New"/>
          <w:sz w:val="18"/>
          <w:szCs w:val="18"/>
        </w:rPr>
        <w:t>CaseListSAPtable.getCellValue</w:t>
      </w:r>
      <w:proofErr w:type="spellEnd"/>
      <w:r w:rsidRPr="002A6064">
        <w:rPr>
          <w:rFonts w:ascii="Courier New" w:hAnsi="Courier New" w:cs="Courier New"/>
          <w:sz w:val="18"/>
          <w:szCs w:val="18"/>
        </w:rPr>
        <w:t>(y, "EXT_KEY")</w:t>
      </w:r>
    </w:p>
    <w:p w14:paraId="59ABB7E0" w14:textId="77777777" w:rsidR="002A6064" w:rsidRPr="002A6064" w:rsidRDefault="002A6064" w:rsidP="002A6064">
      <w:pPr>
        <w:rPr>
          <w:rFonts w:ascii="Courier New" w:hAnsi="Courier New" w:cs="Courier New"/>
          <w:sz w:val="18"/>
          <w:szCs w:val="18"/>
        </w:rPr>
      </w:pPr>
      <w:r w:rsidRPr="002A6064">
        <w:rPr>
          <w:rFonts w:ascii="Courier New" w:hAnsi="Courier New" w:cs="Courier New"/>
          <w:sz w:val="18"/>
          <w:szCs w:val="18"/>
        </w:rPr>
        <w:tab/>
      </w:r>
      <w:proofErr w:type="spellStart"/>
      <w:r w:rsidRPr="002A6064">
        <w:rPr>
          <w:rFonts w:ascii="Courier New" w:hAnsi="Courier New" w:cs="Courier New"/>
          <w:sz w:val="18"/>
          <w:szCs w:val="18"/>
        </w:rPr>
        <w:t>CaseListSAPtable.doubleClick</w:t>
      </w:r>
      <w:proofErr w:type="spellEnd"/>
      <w:r w:rsidRPr="002A6064">
        <w:rPr>
          <w:rFonts w:ascii="Courier New" w:hAnsi="Courier New" w:cs="Courier New"/>
          <w:sz w:val="18"/>
          <w:szCs w:val="18"/>
        </w:rPr>
        <w:t>(y, "EXT_KEY")</w:t>
      </w:r>
    </w:p>
    <w:p w14:paraId="2BB9E1B8" w14:textId="77777777" w:rsidR="002A6064" w:rsidRPr="002A6064" w:rsidRDefault="002A6064" w:rsidP="002A6064">
      <w:pPr>
        <w:rPr>
          <w:rFonts w:ascii="Courier New" w:hAnsi="Courier New" w:cs="Courier New"/>
          <w:sz w:val="18"/>
          <w:szCs w:val="18"/>
        </w:rPr>
      </w:pPr>
      <w:r w:rsidRPr="002A6064">
        <w:rPr>
          <w:rFonts w:ascii="Courier New" w:hAnsi="Courier New" w:cs="Courier New"/>
          <w:sz w:val="18"/>
          <w:szCs w:val="18"/>
        </w:rPr>
        <w:tab/>
      </w:r>
      <w:proofErr w:type="spellStart"/>
      <w:r w:rsidRPr="002A6064">
        <w:rPr>
          <w:rFonts w:ascii="Courier New" w:hAnsi="Courier New" w:cs="Courier New"/>
          <w:sz w:val="18"/>
          <w:szCs w:val="18"/>
        </w:rPr>
        <w:t>CaseSAPnotes</w:t>
      </w:r>
      <w:proofErr w:type="spellEnd"/>
      <w:r w:rsidRPr="002A6064">
        <w:rPr>
          <w:rFonts w:ascii="Courier New" w:hAnsi="Courier New" w:cs="Courier New"/>
          <w:sz w:val="18"/>
          <w:szCs w:val="18"/>
        </w:rPr>
        <w:t xml:space="preserve"> = Session.FindById("wnd[0]/usr/cntlCLFRM_CONTAINER/shellcont/shell/shellcont[1]/shell/shellcont/shell/shellcont[2]/shell/shellcont[2]/shell/shellcont[1]/shell/shellcont[0]/shell").text</w:t>
      </w:r>
    </w:p>
    <w:p w14:paraId="3091EE24" w14:textId="1B66E877" w:rsidR="00901B7B" w:rsidRDefault="002A6064" w:rsidP="002A6064">
      <w:pPr>
        <w:rPr>
          <w:rFonts w:ascii="Courier New" w:hAnsi="Courier New" w:cs="Courier New"/>
          <w:sz w:val="18"/>
          <w:szCs w:val="18"/>
        </w:rPr>
      </w:pPr>
      <w:r w:rsidRPr="002A6064">
        <w:rPr>
          <w:rFonts w:ascii="Courier New" w:hAnsi="Courier New" w:cs="Courier New"/>
          <w:sz w:val="18"/>
          <w:szCs w:val="18"/>
        </w:rPr>
        <w:tab/>
      </w:r>
      <w:proofErr w:type="spellStart"/>
      <w:r w:rsidRPr="002A6064">
        <w:rPr>
          <w:rFonts w:ascii="Courier New" w:hAnsi="Courier New" w:cs="Courier New"/>
          <w:sz w:val="18"/>
          <w:szCs w:val="18"/>
        </w:rPr>
        <w:t>CaseSAPnotes</w:t>
      </w:r>
      <w:proofErr w:type="spellEnd"/>
      <w:r w:rsidRPr="002A606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A6064">
        <w:rPr>
          <w:rFonts w:ascii="Courier New" w:hAnsi="Courier New" w:cs="Courier New"/>
          <w:sz w:val="18"/>
          <w:szCs w:val="18"/>
        </w:rPr>
        <w:t>CaseSAPnotes.replace</w:t>
      </w:r>
      <w:proofErr w:type="spellEnd"/>
      <w:r w:rsidRPr="002A6064">
        <w:rPr>
          <w:rFonts w:ascii="Courier New" w:hAnsi="Courier New" w:cs="Courier New"/>
          <w:sz w:val="18"/>
          <w:szCs w:val="18"/>
        </w:rPr>
        <w:t>("\r", "\n")</w:t>
      </w:r>
    </w:p>
    <w:p w14:paraId="11C00A39" w14:textId="643E0209" w:rsidR="002A6064" w:rsidRPr="003D316E" w:rsidRDefault="002A6064" w:rsidP="002A6064">
      <w:pPr>
        <w:pStyle w:val="Heading1"/>
      </w:pPr>
      <w:proofErr w:type="spellStart"/>
      <w:r w:rsidRPr="003D316E">
        <w:lastRenderedPageBreak/>
        <w:t>bia</w:t>
      </w:r>
      <w:r>
        <w:t>SAP</w:t>
      </w:r>
      <w:proofErr w:type="spellEnd"/>
      <w:r w:rsidRPr="003D316E">
        <w:t xml:space="preserve"> </w:t>
      </w:r>
      <w:proofErr w:type="spellStart"/>
      <w:r>
        <w:t>Watchouts</w:t>
      </w:r>
      <w:proofErr w:type="spellEnd"/>
    </w:p>
    <w:p w14:paraId="0F54EB6D" w14:textId="66EC2288" w:rsidR="002A6064" w:rsidRDefault="002A6064" w:rsidP="002A6064">
      <w:r>
        <w:t>Here is a list of issues that may arise if not properly handled:</w:t>
      </w:r>
    </w:p>
    <w:p w14:paraId="0BF5B279" w14:textId="661BF5D4" w:rsidR="002A6064" w:rsidRDefault="002A6064" w:rsidP="002A6064">
      <w:pPr>
        <w:pStyle w:val="ListParagraph"/>
        <w:numPr>
          <w:ilvl w:val="0"/>
          <w:numId w:val="42"/>
        </w:numPr>
      </w:pPr>
      <w:r>
        <w:t>Multiline free text fields (</w:t>
      </w:r>
      <w:proofErr w:type="spellStart"/>
      <w:r>
        <w:t>TextBox</w:t>
      </w:r>
      <w:proofErr w:type="spellEnd"/>
      <w:r>
        <w:t>/</w:t>
      </w:r>
      <w:proofErr w:type="spellStart"/>
      <w:r>
        <w:t>TextArea</w:t>
      </w:r>
      <w:proofErr w:type="spellEnd"/>
      <w:r>
        <w:t>) in SAP use \r to define new line whilst Python uses \n. It is necessary to make replacement of all \r to \n before any processing of such text.</w:t>
      </w:r>
    </w:p>
    <w:p w14:paraId="59B2C59E" w14:textId="274C5913" w:rsidR="002A6064" w:rsidRDefault="002A6064" w:rsidP="002A6064">
      <w:pPr>
        <w:pStyle w:val="ListParagraph"/>
      </w:pPr>
    </w:p>
    <w:p w14:paraId="1D497F43" w14:textId="27A52BC7" w:rsidR="002A6064" w:rsidRPr="002A6064" w:rsidRDefault="002A6064" w:rsidP="002A6064">
      <w:pPr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A6064">
        <w:rPr>
          <w:rFonts w:ascii="Courier New" w:hAnsi="Courier New" w:cs="Courier New"/>
          <w:sz w:val="18"/>
          <w:szCs w:val="18"/>
        </w:rPr>
        <w:t>CaseSAPnotes</w:t>
      </w:r>
      <w:proofErr w:type="spellEnd"/>
      <w:r w:rsidRPr="002A606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2A6064">
        <w:rPr>
          <w:rFonts w:ascii="Courier New" w:hAnsi="Courier New" w:cs="Courier New"/>
          <w:sz w:val="18"/>
          <w:szCs w:val="18"/>
        </w:rPr>
        <w:t>Session.FindById("wnd[0]/usr/cntlCLFRM_CONTAINER/shellcont/shell/shellcont[1]/shell/shellcont/shell/shellcont[2]/shell/shellcont[2]/shell/shellcont[1]/shell/shellcont[0]/shell").text</w:t>
      </w:r>
    </w:p>
    <w:p w14:paraId="3701EF77" w14:textId="131306E5" w:rsidR="002A6064" w:rsidRPr="002A6064" w:rsidRDefault="002A6064" w:rsidP="002A6064">
      <w:pPr>
        <w:rPr>
          <w:rFonts w:ascii="Courier New" w:hAnsi="Courier New" w:cs="Courier New"/>
          <w:sz w:val="18"/>
          <w:szCs w:val="18"/>
        </w:rPr>
      </w:pPr>
      <w:r w:rsidRPr="002A6064">
        <w:rPr>
          <w:rFonts w:ascii="Courier New" w:hAnsi="Courier New" w:cs="Courier New"/>
          <w:sz w:val="18"/>
          <w:szCs w:val="18"/>
        </w:rPr>
        <w:tab/>
      </w:r>
      <w:proofErr w:type="spellStart"/>
      <w:r w:rsidRPr="002A6064">
        <w:rPr>
          <w:rFonts w:ascii="Courier New" w:hAnsi="Courier New" w:cs="Courier New"/>
          <w:sz w:val="18"/>
          <w:szCs w:val="18"/>
        </w:rPr>
        <w:t>CaseSAPnotes</w:t>
      </w:r>
      <w:proofErr w:type="spellEnd"/>
      <w:r w:rsidRPr="002A606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A6064">
        <w:rPr>
          <w:rFonts w:ascii="Courier New" w:hAnsi="Courier New" w:cs="Courier New"/>
          <w:sz w:val="18"/>
          <w:szCs w:val="18"/>
        </w:rPr>
        <w:t>CaseSAPnotes.replace</w:t>
      </w:r>
      <w:proofErr w:type="spellEnd"/>
      <w:r w:rsidRPr="002A6064">
        <w:rPr>
          <w:rFonts w:ascii="Courier New" w:hAnsi="Courier New" w:cs="Courier New"/>
          <w:sz w:val="18"/>
          <w:szCs w:val="18"/>
        </w:rPr>
        <w:t>("\r", "\n")</w:t>
      </w:r>
    </w:p>
    <w:p w14:paraId="491E37B8" w14:textId="77777777" w:rsidR="002A6064" w:rsidRDefault="002A6064" w:rsidP="002A6064">
      <w:pPr>
        <w:pStyle w:val="ListParagraph"/>
      </w:pPr>
    </w:p>
    <w:p w14:paraId="714CD299" w14:textId="01ED0C47" w:rsidR="002A6064" w:rsidRDefault="002A6064" w:rsidP="002A6064">
      <w:pPr>
        <w:pStyle w:val="ListParagraph"/>
        <w:numPr>
          <w:ilvl w:val="0"/>
          <w:numId w:val="42"/>
        </w:numPr>
      </w:pPr>
      <w:r>
        <w:t xml:space="preserve">It is recommended to start names all </w:t>
      </w:r>
      <w:proofErr w:type="spellStart"/>
      <w:r>
        <w:t>Session.FindByID</w:t>
      </w:r>
      <w:proofErr w:type="spellEnd"/>
      <w:r>
        <w:t xml:space="preserve"> object methods/properties with lower-case. It’s been proven that some objects methods/properties cannot be find if their name begins with an upper-case letter.</w:t>
      </w:r>
      <w:r>
        <w:br/>
      </w:r>
      <w:r>
        <w:br/>
        <w:t>This will work:</w:t>
      </w:r>
    </w:p>
    <w:p w14:paraId="0AEDBCD4" w14:textId="77777777" w:rsidR="002A6064" w:rsidRDefault="002A6064" w:rsidP="002A6064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58AC711B" w14:textId="77777777" w:rsidR="005C44E0" w:rsidRPr="00A33B60" w:rsidRDefault="005C44E0" w:rsidP="005C44E0">
      <w:pPr>
        <w:ind w:left="720"/>
        <w:rPr>
          <w:rFonts w:ascii="Courier New" w:hAnsi="Courier New" w:cs="Courier New"/>
          <w:sz w:val="18"/>
          <w:szCs w:val="18"/>
        </w:rPr>
      </w:pPr>
      <w:r w:rsidRPr="00A33B60">
        <w:rPr>
          <w:rFonts w:ascii="Courier New" w:hAnsi="Courier New" w:cs="Courier New"/>
          <w:sz w:val="18"/>
          <w:szCs w:val="18"/>
        </w:rPr>
        <w:t>Session.FindById("wnd[1]/usr/tabsTAB_STRIP/tabpSIVA/ssubSCREEN_</w:t>
      </w:r>
      <w:proofErr w:type="gramStart"/>
      <w:r w:rsidRPr="00A33B60">
        <w:rPr>
          <w:rFonts w:ascii="Courier New" w:hAnsi="Courier New" w:cs="Courier New"/>
          <w:sz w:val="18"/>
          <w:szCs w:val="18"/>
        </w:rPr>
        <w:t>HEADER:SAPLALDB</w:t>
      </w:r>
      <w:proofErr w:type="gramEnd"/>
      <w:r w:rsidRPr="00A33B60">
        <w:rPr>
          <w:rFonts w:ascii="Courier New" w:hAnsi="Courier New" w:cs="Courier New"/>
          <w:sz w:val="18"/>
          <w:szCs w:val="18"/>
        </w:rPr>
        <w:t>:3010/tblSAPLALDBSINGLE/ctxtRSCSEL_255-SLOW_I[1,0]").text = "1065131"</w:t>
      </w:r>
    </w:p>
    <w:p w14:paraId="49CE7498" w14:textId="105BD3E6" w:rsidR="002A6064" w:rsidRDefault="002A6064" w:rsidP="002A6064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2DDCC884" w14:textId="5BBD154B" w:rsidR="002A6064" w:rsidRPr="002A6064" w:rsidRDefault="002A6064" w:rsidP="002A6064">
      <w:pPr>
        <w:pStyle w:val="ListParagraph"/>
        <w:rPr>
          <w:rFonts w:ascii="Courier New" w:hAnsi="Courier New" w:cs="Courier New"/>
          <w:sz w:val="18"/>
          <w:szCs w:val="18"/>
        </w:rPr>
      </w:pPr>
      <w:r>
        <w:t>This will not work:</w:t>
      </w:r>
    </w:p>
    <w:p w14:paraId="6A7C0B4C" w14:textId="73A2B53C" w:rsidR="005C44E0" w:rsidRPr="00A33B60" w:rsidRDefault="005C44E0" w:rsidP="005C44E0">
      <w:pPr>
        <w:ind w:left="720"/>
        <w:rPr>
          <w:rFonts w:ascii="Courier New" w:hAnsi="Courier New" w:cs="Courier New"/>
          <w:sz w:val="18"/>
          <w:szCs w:val="18"/>
        </w:rPr>
      </w:pPr>
      <w:r w:rsidRPr="00A33B60">
        <w:rPr>
          <w:rFonts w:ascii="Courier New" w:hAnsi="Courier New" w:cs="Courier New"/>
          <w:sz w:val="18"/>
          <w:szCs w:val="18"/>
        </w:rPr>
        <w:t>Session.FindById("wnd[1]/usr/tabsTAB_STRIP/tabpSIVA/ssubSCREEN_</w:t>
      </w:r>
      <w:proofErr w:type="gramStart"/>
      <w:r w:rsidRPr="00A33B60">
        <w:rPr>
          <w:rFonts w:ascii="Courier New" w:hAnsi="Courier New" w:cs="Courier New"/>
          <w:sz w:val="18"/>
          <w:szCs w:val="18"/>
        </w:rPr>
        <w:t>HEADER:SAPLALDB</w:t>
      </w:r>
      <w:proofErr w:type="gramEnd"/>
      <w:r w:rsidRPr="00A33B60">
        <w:rPr>
          <w:rFonts w:ascii="Courier New" w:hAnsi="Courier New" w:cs="Courier New"/>
          <w:sz w:val="18"/>
          <w:szCs w:val="18"/>
        </w:rPr>
        <w:t>:3010/tblSAPLALDBSINGLE/ctxtRSCSEL_255-SLOW_I[1,0]").</w:t>
      </w:r>
      <w:r>
        <w:rPr>
          <w:rFonts w:ascii="Courier New" w:hAnsi="Courier New" w:cs="Courier New"/>
          <w:sz w:val="18"/>
          <w:szCs w:val="18"/>
        </w:rPr>
        <w:t>T</w:t>
      </w:r>
      <w:r w:rsidRPr="00A33B60">
        <w:rPr>
          <w:rFonts w:ascii="Courier New" w:hAnsi="Courier New" w:cs="Courier New"/>
          <w:sz w:val="18"/>
          <w:szCs w:val="18"/>
        </w:rPr>
        <w:t>ext = "1065131"</w:t>
      </w:r>
    </w:p>
    <w:p w14:paraId="55F0CB9C" w14:textId="5D71C28B" w:rsidR="002A6064" w:rsidRDefault="002A6064" w:rsidP="002A6064">
      <w:pPr>
        <w:ind w:left="720"/>
      </w:pPr>
    </w:p>
    <w:p w14:paraId="70412ACE" w14:textId="14A8170E" w:rsidR="002A6064" w:rsidRDefault="00F462AC" w:rsidP="00F462AC">
      <w:pPr>
        <w:pStyle w:val="ListParagraph"/>
        <w:numPr>
          <w:ilvl w:val="0"/>
          <w:numId w:val="42"/>
        </w:numPr>
      </w:pPr>
      <w:r>
        <w:t xml:space="preserve">Names of SAP object methods in Python always end with () </w:t>
      </w:r>
    </w:p>
    <w:p w14:paraId="3EEE25CF" w14:textId="7505310C" w:rsidR="009A0268" w:rsidRDefault="00714AA8" w:rsidP="000A2D22">
      <w:pPr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</w:p>
    <w:p w14:paraId="5427AD00" w14:textId="4C28241E" w:rsidR="009A0268" w:rsidRDefault="009A0268" w:rsidP="000A2D22">
      <w:pPr>
        <w:spacing w:before="0"/>
        <w:rPr>
          <w:rFonts w:ascii="Courier New" w:hAnsi="Courier New" w:cs="Courier New"/>
          <w:sz w:val="18"/>
          <w:szCs w:val="18"/>
        </w:rPr>
      </w:pPr>
    </w:p>
    <w:p w14:paraId="3AFE7488" w14:textId="4EC952E2" w:rsidR="007144B9" w:rsidRDefault="007144B9" w:rsidP="000A2D22">
      <w:pPr>
        <w:spacing w:before="0"/>
        <w:rPr>
          <w:rFonts w:ascii="Courier New" w:hAnsi="Courier New" w:cs="Courier New"/>
          <w:sz w:val="18"/>
          <w:szCs w:val="18"/>
        </w:rPr>
      </w:pPr>
    </w:p>
    <w:p w14:paraId="1C7D7AE6" w14:textId="14E09862" w:rsidR="007144B9" w:rsidRDefault="007144B9" w:rsidP="000A2D22">
      <w:pPr>
        <w:spacing w:before="0"/>
        <w:rPr>
          <w:rFonts w:ascii="Courier New" w:hAnsi="Courier New" w:cs="Courier New"/>
          <w:sz w:val="18"/>
          <w:szCs w:val="18"/>
        </w:rPr>
      </w:pPr>
    </w:p>
    <w:p w14:paraId="07429E61" w14:textId="21C29A40" w:rsidR="007144B9" w:rsidRDefault="007144B9" w:rsidP="000A2D22">
      <w:pPr>
        <w:spacing w:before="0"/>
        <w:rPr>
          <w:rFonts w:ascii="Courier New" w:hAnsi="Courier New" w:cs="Courier New"/>
          <w:sz w:val="18"/>
          <w:szCs w:val="18"/>
        </w:rPr>
      </w:pPr>
    </w:p>
    <w:p w14:paraId="41A446C4" w14:textId="77777777" w:rsidR="007144B9" w:rsidRDefault="007144B9" w:rsidP="000A2D22">
      <w:pPr>
        <w:spacing w:before="0"/>
        <w:rPr>
          <w:rFonts w:ascii="Courier New" w:hAnsi="Courier New" w:cs="Courier New"/>
          <w:sz w:val="18"/>
          <w:szCs w:val="18"/>
        </w:rPr>
      </w:pPr>
    </w:p>
    <w:p w14:paraId="36D4713C" w14:textId="512D5BCD" w:rsidR="003E780A" w:rsidRDefault="00714AA8" w:rsidP="000A2D22">
      <w:pPr>
        <w:spacing w:before="0"/>
      </w:pP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</w:p>
    <w:p w14:paraId="0DFFD317" w14:textId="776ED26E" w:rsidR="003E489C" w:rsidRPr="003D316E" w:rsidRDefault="000E1DF0" w:rsidP="003E489C">
      <w:pPr>
        <w:pStyle w:val="Heading1"/>
      </w:pPr>
      <w:bookmarkStart w:id="5" w:name="_Toc39928475"/>
      <w:r w:rsidRPr="003D316E">
        <w:lastRenderedPageBreak/>
        <w:t>Revision</w:t>
      </w:r>
      <w:bookmarkEnd w:id="5"/>
    </w:p>
    <w:p w14:paraId="5939B2C8" w14:textId="4E2B4513" w:rsidR="003E489C" w:rsidRPr="003D316E" w:rsidRDefault="003E489C" w:rsidP="005B7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440"/>
        <w:gridCol w:w="2160"/>
        <w:gridCol w:w="6115"/>
      </w:tblGrid>
      <w:tr w:rsidR="003E489C" w:rsidRPr="003D316E" w14:paraId="3561F8EE" w14:textId="77777777" w:rsidTr="003E489C">
        <w:tc>
          <w:tcPr>
            <w:tcW w:w="1075" w:type="dxa"/>
            <w:shd w:val="clear" w:color="auto" w:fill="CEDBF1" w:themeFill="accent5" w:themeFillTint="33"/>
          </w:tcPr>
          <w:p w14:paraId="454F61E1" w14:textId="2CED651D" w:rsidR="003E489C" w:rsidRPr="003D316E" w:rsidRDefault="000E1DF0" w:rsidP="003E489C">
            <w:pPr>
              <w:spacing w:after="240"/>
              <w:rPr>
                <w:b/>
              </w:rPr>
            </w:pPr>
            <w:r w:rsidRPr="003D316E">
              <w:rPr>
                <w:b/>
              </w:rPr>
              <w:t>Version</w:t>
            </w:r>
          </w:p>
        </w:tc>
        <w:tc>
          <w:tcPr>
            <w:tcW w:w="1440" w:type="dxa"/>
            <w:shd w:val="clear" w:color="auto" w:fill="CEDBF1" w:themeFill="accent5" w:themeFillTint="33"/>
          </w:tcPr>
          <w:p w14:paraId="02693DE9" w14:textId="43528261" w:rsidR="003E489C" w:rsidRPr="003D316E" w:rsidRDefault="000E1DF0" w:rsidP="003E489C">
            <w:pPr>
              <w:spacing w:after="240"/>
              <w:rPr>
                <w:b/>
              </w:rPr>
            </w:pPr>
            <w:r w:rsidRPr="003D316E">
              <w:rPr>
                <w:b/>
              </w:rPr>
              <w:t>Date</w:t>
            </w:r>
          </w:p>
        </w:tc>
        <w:tc>
          <w:tcPr>
            <w:tcW w:w="2160" w:type="dxa"/>
            <w:shd w:val="clear" w:color="auto" w:fill="CEDBF1" w:themeFill="accent5" w:themeFillTint="33"/>
          </w:tcPr>
          <w:p w14:paraId="1A78D715" w14:textId="0FA7D666" w:rsidR="003E489C" w:rsidRPr="003D316E" w:rsidRDefault="000E1DF0" w:rsidP="003E489C">
            <w:pPr>
              <w:spacing w:after="240"/>
              <w:rPr>
                <w:b/>
              </w:rPr>
            </w:pPr>
            <w:r w:rsidRPr="003D316E">
              <w:rPr>
                <w:b/>
              </w:rPr>
              <w:t>Author</w:t>
            </w:r>
          </w:p>
        </w:tc>
        <w:tc>
          <w:tcPr>
            <w:tcW w:w="6115" w:type="dxa"/>
            <w:shd w:val="clear" w:color="auto" w:fill="CEDBF1" w:themeFill="accent5" w:themeFillTint="33"/>
          </w:tcPr>
          <w:p w14:paraId="28E00664" w14:textId="059966D2" w:rsidR="003E489C" w:rsidRPr="003D316E" w:rsidRDefault="000E1DF0" w:rsidP="003E489C">
            <w:pPr>
              <w:spacing w:after="240"/>
              <w:rPr>
                <w:b/>
              </w:rPr>
            </w:pPr>
            <w:r w:rsidRPr="003D316E">
              <w:rPr>
                <w:b/>
              </w:rPr>
              <w:t>Description</w:t>
            </w:r>
          </w:p>
        </w:tc>
      </w:tr>
      <w:tr w:rsidR="003E489C" w:rsidRPr="003D316E" w14:paraId="65A8D19A" w14:textId="77777777" w:rsidTr="003E489C">
        <w:tc>
          <w:tcPr>
            <w:tcW w:w="1075" w:type="dxa"/>
          </w:tcPr>
          <w:p w14:paraId="481F6579" w14:textId="31569E23" w:rsidR="003E489C" w:rsidRPr="003D316E" w:rsidRDefault="003E489C" w:rsidP="005B7EF5">
            <w:r w:rsidRPr="003D316E">
              <w:t>1.0</w:t>
            </w:r>
          </w:p>
        </w:tc>
        <w:tc>
          <w:tcPr>
            <w:tcW w:w="1440" w:type="dxa"/>
          </w:tcPr>
          <w:p w14:paraId="0A978AB2" w14:textId="0B656715" w:rsidR="003E489C" w:rsidRPr="003D316E" w:rsidRDefault="00DB2C19" w:rsidP="005B7EF5">
            <w:r>
              <w:t>1</w:t>
            </w:r>
            <w:r w:rsidR="008E2DA1">
              <w:t>4</w:t>
            </w:r>
            <w:r w:rsidR="003E489C" w:rsidRPr="003D316E">
              <w:t xml:space="preserve">. </w:t>
            </w:r>
            <w:r w:rsidR="00F16FC4">
              <w:t>5</w:t>
            </w:r>
            <w:r w:rsidR="003E489C" w:rsidRPr="003D316E">
              <w:t>. 20</w:t>
            </w:r>
            <w:r w:rsidR="00166901">
              <w:t>2</w:t>
            </w:r>
            <w:r w:rsidR="00504E05">
              <w:t>1</w:t>
            </w:r>
          </w:p>
        </w:tc>
        <w:tc>
          <w:tcPr>
            <w:tcW w:w="2160" w:type="dxa"/>
          </w:tcPr>
          <w:p w14:paraId="72B08609" w14:textId="59D7FAE7" w:rsidR="003E489C" w:rsidRPr="003D316E" w:rsidRDefault="00504E05" w:rsidP="005B7EF5">
            <w:r>
              <w:t>Dušan Paál</w:t>
            </w:r>
          </w:p>
        </w:tc>
        <w:tc>
          <w:tcPr>
            <w:tcW w:w="6115" w:type="dxa"/>
          </w:tcPr>
          <w:p w14:paraId="7912EA06" w14:textId="284B4DCC" w:rsidR="003E489C" w:rsidRPr="003D316E" w:rsidRDefault="009D64B9" w:rsidP="005B7EF5">
            <w:r>
              <w:t>Initial version</w:t>
            </w:r>
          </w:p>
        </w:tc>
      </w:tr>
    </w:tbl>
    <w:p w14:paraId="6D05C8C2" w14:textId="77777777" w:rsidR="003E489C" w:rsidRPr="003D316E" w:rsidRDefault="003E489C" w:rsidP="005B7EF5"/>
    <w:p w14:paraId="4934E9F2" w14:textId="77777777" w:rsidR="003E489C" w:rsidRPr="003D316E" w:rsidRDefault="003E489C" w:rsidP="005B7EF5"/>
    <w:sectPr w:rsidR="003E489C" w:rsidRPr="003D316E" w:rsidSect="00FA45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EE954" w14:textId="77777777" w:rsidR="00917BE1" w:rsidRDefault="00917BE1">
      <w:pPr>
        <w:spacing w:line="240" w:lineRule="auto"/>
      </w:pPr>
      <w:r>
        <w:separator/>
      </w:r>
    </w:p>
  </w:endnote>
  <w:endnote w:type="continuationSeparator" w:id="0">
    <w:p w14:paraId="3B9956E9" w14:textId="77777777" w:rsidR="00917BE1" w:rsidRDefault="00917BE1">
      <w:pPr>
        <w:spacing w:line="240" w:lineRule="auto"/>
      </w:pPr>
      <w:r>
        <w:continuationSeparator/>
      </w:r>
    </w:p>
  </w:endnote>
  <w:endnote w:type="continuationNotice" w:id="1">
    <w:p w14:paraId="3D31D82F" w14:textId="77777777" w:rsidR="00917BE1" w:rsidRDefault="00917BE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56323" w14:textId="77777777" w:rsidR="00940312" w:rsidRDefault="00940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sk-SK"/>
      </w:rPr>
      <w:id w:val="-2002186409"/>
      <w:docPartObj>
        <w:docPartGallery w:val="Page Numbers (Bottom of Page)"/>
        <w:docPartUnique/>
      </w:docPartObj>
    </w:sdtPr>
    <w:sdtEndPr/>
    <w:sdtContent>
      <w:p w14:paraId="21E6FFEE" w14:textId="7D0708E9" w:rsidR="00721BC5" w:rsidRPr="008B4391" w:rsidRDefault="009F02F9">
        <w:pPr>
          <w:pStyle w:val="Footer"/>
          <w:jc w:val="right"/>
          <w:rPr>
            <w:lang w:val="sk-SK"/>
          </w:rPr>
        </w:pPr>
        <w:r>
          <w:rPr>
            <w:lang w:val="sk-SK"/>
          </w:rPr>
          <w:t>Page</w:t>
        </w:r>
        <w:r w:rsidR="00721BC5" w:rsidRPr="008B4391">
          <w:rPr>
            <w:lang w:val="sk-SK"/>
          </w:rPr>
          <w:t xml:space="preserve"> | </w:t>
        </w:r>
        <w:r w:rsidR="00721BC5" w:rsidRPr="008B4391">
          <w:rPr>
            <w:lang w:val="sk-SK"/>
          </w:rPr>
          <w:fldChar w:fldCharType="begin"/>
        </w:r>
        <w:r w:rsidR="00721BC5" w:rsidRPr="008B4391">
          <w:rPr>
            <w:lang w:val="sk-SK"/>
          </w:rPr>
          <w:instrText xml:space="preserve"> PAGE   \* MERGEFORMAT </w:instrText>
        </w:r>
        <w:r w:rsidR="00721BC5" w:rsidRPr="008B4391">
          <w:rPr>
            <w:lang w:val="sk-SK"/>
          </w:rPr>
          <w:fldChar w:fldCharType="separate"/>
        </w:r>
        <w:r w:rsidR="00721BC5" w:rsidRPr="008B4391">
          <w:rPr>
            <w:noProof/>
            <w:lang w:val="sk-SK"/>
          </w:rPr>
          <w:t>2</w:t>
        </w:r>
        <w:r w:rsidR="00721BC5" w:rsidRPr="008B4391">
          <w:rPr>
            <w:noProof/>
            <w:lang w:val="sk-SK"/>
          </w:rPr>
          <w:fldChar w:fldCharType="end"/>
        </w:r>
        <w:r w:rsidR="00721BC5" w:rsidRPr="008B4391">
          <w:rPr>
            <w:lang w:val="sk-SK"/>
          </w:rPr>
          <w:t xml:space="preserve"> </w:t>
        </w:r>
      </w:p>
    </w:sdtContent>
  </w:sdt>
  <w:p w14:paraId="35F51E4F" w14:textId="77777777" w:rsidR="00721BC5" w:rsidRDefault="00721B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2A936" w14:textId="77777777" w:rsidR="00940312" w:rsidRDefault="00940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69B48" w14:textId="77777777" w:rsidR="00917BE1" w:rsidRDefault="00917BE1">
      <w:pPr>
        <w:spacing w:line="240" w:lineRule="auto"/>
      </w:pPr>
      <w:r>
        <w:separator/>
      </w:r>
    </w:p>
  </w:footnote>
  <w:footnote w:type="continuationSeparator" w:id="0">
    <w:p w14:paraId="0A74F56A" w14:textId="77777777" w:rsidR="00917BE1" w:rsidRDefault="00917BE1">
      <w:pPr>
        <w:spacing w:line="240" w:lineRule="auto"/>
      </w:pPr>
      <w:r>
        <w:continuationSeparator/>
      </w:r>
    </w:p>
  </w:footnote>
  <w:footnote w:type="continuationNotice" w:id="1">
    <w:p w14:paraId="0FA9ADB8" w14:textId="77777777" w:rsidR="00917BE1" w:rsidRDefault="00917BE1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F8783" w14:textId="77777777" w:rsidR="00940312" w:rsidRDefault="009403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835E0" w14:textId="77777777" w:rsidR="00940312" w:rsidRDefault="009403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129AF" w14:textId="77777777" w:rsidR="00940312" w:rsidRDefault="009403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47892"/>
    <w:multiLevelType w:val="hybridMultilevel"/>
    <w:tmpl w:val="223A75D0"/>
    <w:lvl w:ilvl="0" w:tplc="786A0E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FE5E7C"/>
    <w:multiLevelType w:val="hybridMultilevel"/>
    <w:tmpl w:val="D214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5127F"/>
    <w:multiLevelType w:val="hybridMultilevel"/>
    <w:tmpl w:val="D214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C28AF"/>
    <w:multiLevelType w:val="hybridMultilevel"/>
    <w:tmpl w:val="3ECEC8EC"/>
    <w:lvl w:ilvl="0" w:tplc="B956B0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F1968"/>
    <w:multiLevelType w:val="hybridMultilevel"/>
    <w:tmpl w:val="D214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E5C21"/>
    <w:multiLevelType w:val="hybridMultilevel"/>
    <w:tmpl w:val="4D203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796F88"/>
    <w:multiLevelType w:val="hybridMultilevel"/>
    <w:tmpl w:val="D214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252AF7"/>
    <w:multiLevelType w:val="hybridMultilevel"/>
    <w:tmpl w:val="D214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4" w15:restartNumberingAfterBreak="0">
    <w:nsid w:val="7B497332"/>
    <w:multiLevelType w:val="hybridMultilevel"/>
    <w:tmpl w:val="4AE4A33E"/>
    <w:lvl w:ilvl="0" w:tplc="103EA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590011"/>
    <w:multiLevelType w:val="hybridMultilevel"/>
    <w:tmpl w:val="D214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3"/>
    <w:lvlOverride w:ilvl="0">
      <w:startOverride w:val="1"/>
    </w:lvlOverride>
  </w:num>
  <w:num w:numId="3">
    <w:abstractNumId w:val="23"/>
  </w:num>
  <w:num w:numId="4">
    <w:abstractNumId w:val="23"/>
    <w:lvlOverride w:ilvl="0">
      <w:startOverride w:val="1"/>
    </w:lvlOverride>
  </w:num>
  <w:num w:numId="5">
    <w:abstractNumId w:val="8"/>
  </w:num>
  <w:num w:numId="6">
    <w:abstractNumId w:val="23"/>
    <w:lvlOverride w:ilvl="0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5"/>
  </w:num>
  <w:num w:numId="20">
    <w:abstractNumId w:val="10"/>
  </w:num>
  <w:num w:numId="21">
    <w:abstractNumId w:val="21"/>
  </w:num>
  <w:num w:numId="22">
    <w:abstractNumId w:val="20"/>
  </w:num>
  <w:num w:numId="23">
    <w:abstractNumId w:val="19"/>
  </w:num>
  <w:num w:numId="24">
    <w:abstractNumId w:val="15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2"/>
  </w:num>
  <w:num w:numId="36">
    <w:abstractNumId w:val="26"/>
  </w:num>
  <w:num w:numId="37">
    <w:abstractNumId w:val="13"/>
  </w:num>
  <w:num w:numId="38">
    <w:abstractNumId w:val="14"/>
  </w:num>
  <w:num w:numId="39">
    <w:abstractNumId w:val="9"/>
  </w:num>
  <w:num w:numId="40">
    <w:abstractNumId w:val="22"/>
  </w:num>
  <w:num w:numId="41">
    <w:abstractNumId w:val="18"/>
  </w:num>
  <w:num w:numId="42">
    <w:abstractNumId w:val="24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A6"/>
    <w:rsid w:val="000050AE"/>
    <w:rsid w:val="0000640A"/>
    <w:rsid w:val="00016685"/>
    <w:rsid w:val="00016748"/>
    <w:rsid w:val="000357B1"/>
    <w:rsid w:val="000361EE"/>
    <w:rsid w:val="00042BA9"/>
    <w:rsid w:val="000443A3"/>
    <w:rsid w:val="0005602F"/>
    <w:rsid w:val="00057F7C"/>
    <w:rsid w:val="0006567E"/>
    <w:rsid w:val="00066E22"/>
    <w:rsid w:val="000748BC"/>
    <w:rsid w:val="000760DB"/>
    <w:rsid w:val="000770AF"/>
    <w:rsid w:val="00086BF0"/>
    <w:rsid w:val="000871C8"/>
    <w:rsid w:val="00091730"/>
    <w:rsid w:val="0009427E"/>
    <w:rsid w:val="000A2D22"/>
    <w:rsid w:val="000B316E"/>
    <w:rsid w:val="000B62E5"/>
    <w:rsid w:val="000C2DD1"/>
    <w:rsid w:val="000C67F0"/>
    <w:rsid w:val="000D63B7"/>
    <w:rsid w:val="000E06D9"/>
    <w:rsid w:val="000E1DF0"/>
    <w:rsid w:val="000E5A6F"/>
    <w:rsid w:val="000E6803"/>
    <w:rsid w:val="000F00E7"/>
    <w:rsid w:val="000F01A9"/>
    <w:rsid w:val="00106676"/>
    <w:rsid w:val="0010785C"/>
    <w:rsid w:val="001125BB"/>
    <w:rsid w:val="00114FB5"/>
    <w:rsid w:val="00135A7B"/>
    <w:rsid w:val="001404AB"/>
    <w:rsid w:val="00140A94"/>
    <w:rsid w:val="00152C5F"/>
    <w:rsid w:val="001557ED"/>
    <w:rsid w:val="0015720B"/>
    <w:rsid w:val="00164256"/>
    <w:rsid w:val="00166901"/>
    <w:rsid w:val="0016710A"/>
    <w:rsid w:val="0016766E"/>
    <w:rsid w:val="00170063"/>
    <w:rsid w:val="001716D7"/>
    <w:rsid w:val="001741D1"/>
    <w:rsid w:val="00175643"/>
    <w:rsid w:val="00180EF1"/>
    <w:rsid w:val="0018481E"/>
    <w:rsid w:val="001A008B"/>
    <w:rsid w:val="001A0769"/>
    <w:rsid w:val="001A1BAF"/>
    <w:rsid w:val="001B2338"/>
    <w:rsid w:val="001D2997"/>
    <w:rsid w:val="001D54D8"/>
    <w:rsid w:val="001F6A28"/>
    <w:rsid w:val="00201E12"/>
    <w:rsid w:val="002059E0"/>
    <w:rsid w:val="002061A9"/>
    <w:rsid w:val="00217B64"/>
    <w:rsid w:val="00223365"/>
    <w:rsid w:val="002233CC"/>
    <w:rsid w:val="00232390"/>
    <w:rsid w:val="00235579"/>
    <w:rsid w:val="00255773"/>
    <w:rsid w:val="00255A2C"/>
    <w:rsid w:val="00257FAA"/>
    <w:rsid w:val="00263938"/>
    <w:rsid w:val="00265A9E"/>
    <w:rsid w:val="0027607F"/>
    <w:rsid w:val="00284025"/>
    <w:rsid w:val="002A5266"/>
    <w:rsid w:val="002A6064"/>
    <w:rsid w:val="002B77B5"/>
    <w:rsid w:val="002E41D7"/>
    <w:rsid w:val="002E5D50"/>
    <w:rsid w:val="002E78EB"/>
    <w:rsid w:val="002E7AA9"/>
    <w:rsid w:val="002F11BA"/>
    <w:rsid w:val="002F25A8"/>
    <w:rsid w:val="00301CCC"/>
    <w:rsid w:val="00313B63"/>
    <w:rsid w:val="0031421D"/>
    <w:rsid w:val="00335573"/>
    <w:rsid w:val="00336376"/>
    <w:rsid w:val="00340461"/>
    <w:rsid w:val="003407A9"/>
    <w:rsid w:val="00340DC9"/>
    <w:rsid w:val="00341CE5"/>
    <w:rsid w:val="003448CC"/>
    <w:rsid w:val="0034731A"/>
    <w:rsid w:val="00350BD5"/>
    <w:rsid w:val="00356B12"/>
    <w:rsid w:val="003744D5"/>
    <w:rsid w:val="003756E9"/>
    <w:rsid w:val="0038324D"/>
    <w:rsid w:val="00391402"/>
    <w:rsid w:val="003B7C9E"/>
    <w:rsid w:val="003D316E"/>
    <w:rsid w:val="003E0B2E"/>
    <w:rsid w:val="003E2C81"/>
    <w:rsid w:val="003E44C4"/>
    <w:rsid w:val="003E489C"/>
    <w:rsid w:val="003E780A"/>
    <w:rsid w:val="003F1F24"/>
    <w:rsid w:val="00442121"/>
    <w:rsid w:val="00442845"/>
    <w:rsid w:val="00444F02"/>
    <w:rsid w:val="00444F28"/>
    <w:rsid w:val="0044501E"/>
    <w:rsid w:val="0045445E"/>
    <w:rsid w:val="00461BD7"/>
    <w:rsid w:val="0046342A"/>
    <w:rsid w:val="00477A4B"/>
    <w:rsid w:val="004867DA"/>
    <w:rsid w:val="00490CC6"/>
    <w:rsid w:val="004A2499"/>
    <w:rsid w:val="004C092E"/>
    <w:rsid w:val="004C4292"/>
    <w:rsid w:val="004D29D9"/>
    <w:rsid w:val="004F05F9"/>
    <w:rsid w:val="0050250B"/>
    <w:rsid w:val="00504E05"/>
    <w:rsid w:val="00513C54"/>
    <w:rsid w:val="005168E3"/>
    <w:rsid w:val="00537172"/>
    <w:rsid w:val="005423DE"/>
    <w:rsid w:val="0054530E"/>
    <w:rsid w:val="00547590"/>
    <w:rsid w:val="005509B2"/>
    <w:rsid w:val="005542B8"/>
    <w:rsid w:val="005556DB"/>
    <w:rsid w:val="00555DB8"/>
    <w:rsid w:val="0055638F"/>
    <w:rsid w:val="00594649"/>
    <w:rsid w:val="00595F1B"/>
    <w:rsid w:val="005A3E0A"/>
    <w:rsid w:val="005B6E65"/>
    <w:rsid w:val="005B7EF5"/>
    <w:rsid w:val="005C44E0"/>
    <w:rsid w:val="005C6D45"/>
    <w:rsid w:val="005D1B07"/>
    <w:rsid w:val="005D58F7"/>
    <w:rsid w:val="005D5F1D"/>
    <w:rsid w:val="005E04FA"/>
    <w:rsid w:val="005F723B"/>
    <w:rsid w:val="00603FBF"/>
    <w:rsid w:val="006064EF"/>
    <w:rsid w:val="00617D63"/>
    <w:rsid w:val="00631A21"/>
    <w:rsid w:val="00633602"/>
    <w:rsid w:val="00643D1A"/>
    <w:rsid w:val="006475ED"/>
    <w:rsid w:val="00667D70"/>
    <w:rsid w:val="0067234C"/>
    <w:rsid w:val="00672764"/>
    <w:rsid w:val="00672956"/>
    <w:rsid w:val="00674588"/>
    <w:rsid w:val="00675BA7"/>
    <w:rsid w:val="006763A8"/>
    <w:rsid w:val="00682AD9"/>
    <w:rsid w:val="00687B95"/>
    <w:rsid w:val="006A7B57"/>
    <w:rsid w:val="006B3912"/>
    <w:rsid w:val="006D038F"/>
    <w:rsid w:val="006D14F5"/>
    <w:rsid w:val="006D44C5"/>
    <w:rsid w:val="006D6423"/>
    <w:rsid w:val="006E2182"/>
    <w:rsid w:val="006E7E5B"/>
    <w:rsid w:val="006F702B"/>
    <w:rsid w:val="00713672"/>
    <w:rsid w:val="007144B9"/>
    <w:rsid w:val="00714AA8"/>
    <w:rsid w:val="00721BC5"/>
    <w:rsid w:val="0073562D"/>
    <w:rsid w:val="007360AF"/>
    <w:rsid w:val="0073728D"/>
    <w:rsid w:val="0074251F"/>
    <w:rsid w:val="007432E8"/>
    <w:rsid w:val="007439ED"/>
    <w:rsid w:val="00756C2E"/>
    <w:rsid w:val="00776A74"/>
    <w:rsid w:val="007835BB"/>
    <w:rsid w:val="00786B1B"/>
    <w:rsid w:val="007934B6"/>
    <w:rsid w:val="00797205"/>
    <w:rsid w:val="00797CC7"/>
    <w:rsid w:val="007A0971"/>
    <w:rsid w:val="007A5CB8"/>
    <w:rsid w:val="007B07DE"/>
    <w:rsid w:val="007B2A67"/>
    <w:rsid w:val="007C2514"/>
    <w:rsid w:val="007C4BFF"/>
    <w:rsid w:val="007D13B0"/>
    <w:rsid w:val="007D6E96"/>
    <w:rsid w:val="007F69B8"/>
    <w:rsid w:val="0081573B"/>
    <w:rsid w:val="008253B4"/>
    <w:rsid w:val="008270A2"/>
    <w:rsid w:val="00840533"/>
    <w:rsid w:val="00853F77"/>
    <w:rsid w:val="00864CE9"/>
    <w:rsid w:val="00870CB6"/>
    <w:rsid w:val="008740A6"/>
    <w:rsid w:val="008756E0"/>
    <w:rsid w:val="0088539C"/>
    <w:rsid w:val="008857C4"/>
    <w:rsid w:val="00885CE1"/>
    <w:rsid w:val="008907FF"/>
    <w:rsid w:val="00893CA6"/>
    <w:rsid w:val="008B4391"/>
    <w:rsid w:val="008B63B9"/>
    <w:rsid w:val="008B696C"/>
    <w:rsid w:val="008B6BEE"/>
    <w:rsid w:val="008C536F"/>
    <w:rsid w:val="008C70A4"/>
    <w:rsid w:val="008D001C"/>
    <w:rsid w:val="008D10D7"/>
    <w:rsid w:val="008E2DA1"/>
    <w:rsid w:val="008E4B1F"/>
    <w:rsid w:val="008E619A"/>
    <w:rsid w:val="008E728E"/>
    <w:rsid w:val="008F770F"/>
    <w:rsid w:val="008F78D7"/>
    <w:rsid w:val="00901B7B"/>
    <w:rsid w:val="00905EA7"/>
    <w:rsid w:val="009161C8"/>
    <w:rsid w:val="00917BE1"/>
    <w:rsid w:val="009200C1"/>
    <w:rsid w:val="00927F55"/>
    <w:rsid w:val="00940312"/>
    <w:rsid w:val="0094559E"/>
    <w:rsid w:val="00961C10"/>
    <w:rsid w:val="00973596"/>
    <w:rsid w:val="00980085"/>
    <w:rsid w:val="009955E8"/>
    <w:rsid w:val="00997127"/>
    <w:rsid w:val="009A0268"/>
    <w:rsid w:val="009A3E59"/>
    <w:rsid w:val="009A52DB"/>
    <w:rsid w:val="009B467E"/>
    <w:rsid w:val="009B63E4"/>
    <w:rsid w:val="009C2809"/>
    <w:rsid w:val="009C38F6"/>
    <w:rsid w:val="009D0C59"/>
    <w:rsid w:val="009D216F"/>
    <w:rsid w:val="009D3248"/>
    <w:rsid w:val="009D64B9"/>
    <w:rsid w:val="009F02F9"/>
    <w:rsid w:val="009F51FE"/>
    <w:rsid w:val="00A12B9D"/>
    <w:rsid w:val="00A33B60"/>
    <w:rsid w:val="00A36796"/>
    <w:rsid w:val="00A42827"/>
    <w:rsid w:val="00A65C7B"/>
    <w:rsid w:val="00A65E8A"/>
    <w:rsid w:val="00A768C1"/>
    <w:rsid w:val="00A76FCB"/>
    <w:rsid w:val="00A87896"/>
    <w:rsid w:val="00A87EF9"/>
    <w:rsid w:val="00A93E37"/>
    <w:rsid w:val="00AA218C"/>
    <w:rsid w:val="00AB0478"/>
    <w:rsid w:val="00AB3948"/>
    <w:rsid w:val="00AB5384"/>
    <w:rsid w:val="00AC1EE7"/>
    <w:rsid w:val="00AC4061"/>
    <w:rsid w:val="00AD113F"/>
    <w:rsid w:val="00AD261C"/>
    <w:rsid w:val="00AE41BC"/>
    <w:rsid w:val="00AE508D"/>
    <w:rsid w:val="00AE552A"/>
    <w:rsid w:val="00AF4116"/>
    <w:rsid w:val="00AF772F"/>
    <w:rsid w:val="00B04656"/>
    <w:rsid w:val="00B112CF"/>
    <w:rsid w:val="00B1653D"/>
    <w:rsid w:val="00B2084C"/>
    <w:rsid w:val="00B21984"/>
    <w:rsid w:val="00B22049"/>
    <w:rsid w:val="00B37BC8"/>
    <w:rsid w:val="00B435C9"/>
    <w:rsid w:val="00B4571B"/>
    <w:rsid w:val="00B60D8E"/>
    <w:rsid w:val="00B626A4"/>
    <w:rsid w:val="00B64F78"/>
    <w:rsid w:val="00B650C6"/>
    <w:rsid w:val="00B66A6C"/>
    <w:rsid w:val="00B75B6C"/>
    <w:rsid w:val="00B7764F"/>
    <w:rsid w:val="00B85958"/>
    <w:rsid w:val="00B926BE"/>
    <w:rsid w:val="00BA63C2"/>
    <w:rsid w:val="00BC6939"/>
    <w:rsid w:val="00BE00A9"/>
    <w:rsid w:val="00BE1875"/>
    <w:rsid w:val="00BE2104"/>
    <w:rsid w:val="00BE45C8"/>
    <w:rsid w:val="00BF2331"/>
    <w:rsid w:val="00BF42F6"/>
    <w:rsid w:val="00BF7463"/>
    <w:rsid w:val="00C026F7"/>
    <w:rsid w:val="00C10EDA"/>
    <w:rsid w:val="00C17784"/>
    <w:rsid w:val="00C237C8"/>
    <w:rsid w:val="00C30626"/>
    <w:rsid w:val="00C30889"/>
    <w:rsid w:val="00C4739D"/>
    <w:rsid w:val="00C6487F"/>
    <w:rsid w:val="00C67506"/>
    <w:rsid w:val="00C80F93"/>
    <w:rsid w:val="00C90A2E"/>
    <w:rsid w:val="00CA193B"/>
    <w:rsid w:val="00CC3A45"/>
    <w:rsid w:val="00CC5861"/>
    <w:rsid w:val="00CD7E5A"/>
    <w:rsid w:val="00CE0897"/>
    <w:rsid w:val="00CE6DF0"/>
    <w:rsid w:val="00CF216E"/>
    <w:rsid w:val="00CF3D1F"/>
    <w:rsid w:val="00D0136A"/>
    <w:rsid w:val="00D11844"/>
    <w:rsid w:val="00D206C8"/>
    <w:rsid w:val="00D20BA4"/>
    <w:rsid w:val="00D23B12"/>
    <w:rsid w:val="00D30B81"/>
    <w:rsid w:val="00D360BB"/>
    <w:rsid w:val="00D3649E"/>
    <w:rsid w:val="00D415E4"/>
    <w:rsid w:val="00D56970"/>
    <w:rsid w:val="00D65327"/>
    <w:rsid w:val="00D82398"/>
    <w:rsid w:val="00D86060"/>
    <w:rsid w:val="00D938D5"/>
    <w:rsid w:val="00D940A6"/>
    <w:rsid w:val="00DA0F8C"/>
    <w:rsid w:val="00DA2B94"/>
    <w:rsid w:val="00DB2C19"/>
    <w:rsid w:val="00DC45C4"/>
    <w:rsid w:val="00DD6CBF"/>
    <w:rsid w:val="00DE354A"/>
    <w:rsid w:val="00DE5280"/>
    <w:rsid w:val="00DF0FDA"/>
    <w:rsid w:val="00DF4603"/>
    <w:rsid w:val="00E007DE"/>
    <w:rsid w:val="00E022B6"/>
    <w:rsid w:val="00E142DA"/>
    <w:rsid w:val="00E1524E"/>
    <w:rsid w:val="00E16F51"/>
    <w:rsid w:val="00E34BD7"/>
    <w:rsid w:val="00E361EA"/>
    <w:rsid w:val="00E47CE1"/>
    <w:rsid w:val="00E50656"/>
    <w:rsid w:val="00E71207"/>
    <w:rsid w:val="00E725B4"/>
    <w:rsid w:val="00E82B12"/>
    <w:rsid w:val="00E83B42"/>
    <w:rsid w:val="00EB0B6E"/>
    <w:rsid w:val="00EB53C9"/>
    <w:rsid w:val="00EC0D8C"/>
    <w:rsid w:val="00EE70C1"/>
    <w:rsid w:val="00EF0792"/>
    <w:rsid w:val="00F03C7C"/>
    <w:rsid w:val="00F06074"/>
    <w:rsid w:val="00F1030E"/>
    <w:rsid w:val="00F13160"/>
    <w:rsid w:val="00F148C9"/>
    <w:rsid w:val="00F15B0C"/>
    <w:rsid w:val="00F169E1"/>
    <w:rsid w:val="00F16FC4"/>
    <w:rsid w:val="00F25693"/>
    <w:rsid w:val="00F3117D"/>
    <w:rsid w:val="00F462AC"/>
    <w:rsid w:val="00F63164"/>
    <w:rsid w:val="00F649A5"/>
    <w:rsid w:val="00F6732C"/>
    <w:rsid w:val="00F7384F"/>
    <w:rsid w:val="00F7537F"/>
    <w:rsid w:val="00F77B79"/>
    <w:rsid w:val="00F8067F"/>
    <w:rsid w:val="00F810EA"/>
    <w:rsid w:val="00F86084"/>
    <w:rsid w:val="00F866A8"/>
    <w:rsid w:val="00FA30EF"/>
    <w:rsid w:val="00FA4507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278F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89C"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eskovska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BF863-3269-42F1-AFE0-8522F8EDC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</Template>
  <TotalTime>0</TotalTime>
  <Pages>9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2021-05-25T07:10:00Z</dcterms:created>
  <dcterms:modified xsi:type="dcterms:W3CDTF">2021-05-25T14:24:00Z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